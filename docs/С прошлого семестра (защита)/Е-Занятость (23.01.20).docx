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E73" w:rsidRPr="0046116F" w:rsidRDefault="00F02E73" w:rsidP="0046116F">
      <w:pPr>
        <w:ind w:right="851"/>
        <w:jc w:val="center"/>
        <w:rPr>
          <w:rFonts w:cs="Times New Roman"/>
          <w:b/>
          <w:szCs w:val="28"/>
        </w:rPr>
      </w:pPr>
      <w:bookmarkStart w:id="0" w:name="_top"/>
      <w:bookmarkEnd w:id="0"/>
      <w:r w:rsidRPr="0046116F">
        <w:rPr>
          <w:rFonts w:cs="Times New Roman"/>
          <w:b/>
          <w:szCs w:val="28"/>
        </w:rPr>
        <w:t xml:space="preserve">МИНИСТЕРСТВО  НАУКИ </w:t>
      </w:r>
      <w:r w:rsidR="005C3553" w:rsidRPr="0046116F">
        <w:rPr>
          <w:rFonts w:cs="Times New Roman"/>
          <w:b/>
          <w:szCs w:val="28"/>
        </w:rPr>
        <w:t xml:space="preserve"> </w:t>
      </w:r>
      <w:r w:rsidR="004D1279" w:rsidRPr="0046116F">
        <w:rPr>
          <w:rFonts w:cs="Times New Roman"/>
          <w:b/>
          <w:szCs w:val="28"/>
        </w:rPr>
        <w:t>И ВЫСШЕГО ОБРАЗОВАНИЯ Р</w:t>
      </w:r>
      <w:r w:rsidRPr="0046116F">
        <w:rPr>
          <w:rFonts w:cs="Times New Roman"/>
          <w:b/>
          <w:szCs w:val="28"/>
        </w:rPr>
        <w:t>ОССИЙСКОЙ ФЕДЕРАЦИИ</w:t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szCs w:val="28"/>
        </w:rPr>
        <w:t>«МОСКОВСКИЙ ПОЛИТЕХНИЧЕСКИЙ УНИВЕРСИТЕТ»</w:t>
      </w:r>
    </w:p>
    <w:p w:rsidR="004D1279" w:rsidRPr="0046116F" w:rsidRDefault="004D1279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noProof/>
          <w:szCs w:val="28"/>
        </w:rPr>
        <w:drawing>
          <wp:inline distT="0" distB="0" distL="0" distR="0">
            <wp:extent cx="5180019" cy="1842654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0852" b="20752"/>
                    <a:stretch/>
                  </pic:blipFill>
                  <pic:spPr bwMode="auto">
                    <a:xfrm>
                      <a:off x="0" y="0"/>
                      <a:ext cx="5183698" cy="18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szCs w:val="28"/>
        </w:rPr>
        <w:t>ПОЯСНИТЕЛЬНАЯ ЗАПИСКА ПО ДИСЦИПЛИНЕ</w:t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szCs w:val="28"/>
        </w:rPr>
        <w:t>«ПРОЕКТНАЯ ДЕЯТЕЛЬНОСТЬ»</w:t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  <w:r w:rsidRPr="0046116F">
        <w:rPr>
          <w:rFonts w:cs="Times New Roman"/>
          <w:szCs w:val="28"/>
        </w:rPr>
        <w:t>На тему:</w:t>
      </w:r>
    </w:p>
    <w:p w:rsidR="00B047B8" w:rsidRPr="0046116F" w:rsidRDefault="000326AD" w:rsidP="0046116F">
      <w:pPr>
        <w:jc w:val="center"/>
        <w:rPr>
          <w:rFonts w:cs="Times New Roman"/>
          <w:i/>
          <w:szCs w:val="28"/>
        </w:rPr>
      </w:pPr>
      <w:r w:rsidRPr="0046116F">
        <w:rPr>
          <w:rFonts w:cs="Times New Roman"/>
          <w:szCs w:val="28"/>
        </w:rPr>
        <w:t>Многостраничный</w:t>
      </w:r>
      <w:r w:rsidR="004667B4" w:rsidRPr="0046116F">
        <w:rPr>
          <w:rFonts w:cs="Times New Roman"/>
          <w:szCs w:val="28"/>
        </w:rPr>
        <w:t xml:space="preserve"> </w:t>
      </w:r>
      <w:r w:rsidR="0030687F" w:rsidRPr="0046116F">
        <w:rPr>
          <w:rFonts w:cs="Times New Roman"/>
          <w:szCs w:val="28"/>
        </w:rPr>
        <w:t>сайт</w:t>
      </w:r>
      <w:r w:rsidR="004667B4" w:rsidRPr="0046116F">
        <w:rPr>
          <w:rFonts w:cs="Times New Roman"/>
          <w:szCs w:val="28"/>
        </w:rPr>
        <w:t xml:space="preserve"> </w:t>
      </w:r>
      <w:r w:rsidR="00B047B8" w:rsidRPr="0046116F">
        <w:rPr>
          <w:rFonts w:cs="Times New Roman"/>
          <w:szCs w:val="28"/>
        </w:rPr>
        <w:t>“</w:t>
      </w:r>
      <w:r w:rsidR="004667B4" w:rsidRPr="0046116F">
        <w:rPr>
          <w:rFonts w:cs="Times New Roman"/>
          <w:szCs w:val="28"/>
          <w:lang w:val="en-US"/>
        </w:rPr>
        <w:t>E</w:t>
      </w:r>
      <w:r w:rsidR="004667B4" w:rsidRPr="0046116F">
        <w:rPr>
          <w:rFonts w:cs="Times New Roman"/>
          <w:szCs w:val="28"/>
        </w:rPr>
        <w:t>-</w:t>
      </w:r>
      <w:r w:rsidR="004667B4" w:rsidRPr="0046116F">
        <w:rPr>
          <w:rFonts w:cs="Times New Roman"/>
          <w:szCs w:val="28"/>
          <w:lang w:val="en-US"/>
        </w:rPr>
        <w:t>Z</w:t>
      </w:r>
      <w:proofErr w:type="spellStart"/>
      <w:r w:rsidR="004667B4" w:rsidRPr="0046116F">
        <w:rPr>
          <w:rFonts w:cs="Times New Roman"/>
          <w:szCs w:val="28"/>
        </w:rPr>
        <w:t>анятость</w:t>
      </w:r>
      <w:proofErr w:type="spellEnd"/>
      <w:r w:rsidR="00B047B8" w:rsidRPr="0046116F">
        <w:rPr>
          <w:rFonts w:cs="Times New Roman"/>
          <w:szCs w:val="28"/>
        </w:rPr>
        <w:t>”</w:t>
      </w: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F02E73" w:rsidRPr="0046116F" w:rsidRDefault="00F02E73" w:rsidP="0046116F">
      <w:pPr>
        <w:ind w:right="851"/>
        <w:jc w:val="center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D516ED" w:rsidRDefault="00D516ED" w:rsidP="00F15889">
      <w:pPr>
        <w:ind w:left="2832" w:right="851" w:firstLine="708"/>
        <w:rPr>
          <w:rFonts w:cs="Times New Roman"/>
          <w:szCs w:val="28"/>
        </w:rPr>
      </w:pPr>
    </w:p>
    <w:p w:rsidR="00F02E73" w:rsidRPr="0046116F" w:rsidRDefault="00D516ED" w:rsidP="00F15889">
      <w:pPr>
        <w:ind w:left="2832" w:right="851" w:firstLine="708"/>
        <w:rPr>
          <w:rFonts w:cs="Times New Roman"/>
          <w:szCs w:val="28"/>
        </w:rPr>
        <w:sectPr w:rsidR="00F02E73" w:rsidRPr="0046116F" w:rsidSect="0033544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szCs w:val="28"/>
        </w:rPr>
        <w:t>Москва, 2020</w:t>
      </w:r>
    </w:p>
    <w:p w:rsidR="002B2F12" w:rsidRPr="00335445" w:rsidRDefault="002B2F12" w:rsidP="00335445">
      <w:pPr>
        <w:jc w:val="center"/>
        <w:rPr>
          <w:rFonts w:cs="Times New Roman"/>
          <w:szCs w:val="28"/>
        </w:rPr>
      </w:pPr>
      <w:r w:rsidRPr="00335445">
        <w:rPr>
          <w:rFonts w:cs="Times New Roman"/>
          <w:b/>
          <w:szCs w:val="28"/>
        </w:rPr>
        <w:lastRenderedPageBreak/>
        <w:t>ЗАДАНИЕ НА ВЫПОЛНЕНИЕ ПРОЕКТА</w:t>
      </w:r>
    </w:p>
    <w:p w:rsidR="002B2F12" w:rsidRPr="00335445" w:rsidRDefault="002B2F12" w:rsidP="00335445">
      <w:pPr>
        <w:ind w:right="851"/>
        <w:jc w:val="both"/>
        <w:rPr>
          <w:rFonts w:cs="Times New Roman"/>
          <w:b/>
          <w:szCs w:val="28"/>
        </w:rPr>
      </w:pPr>
      <w:r w:rsidRPr="00335445">
        <w:rPr>
          <w:rFonts w:cs="Times New Roman"/>
          <w:b/>
          <w:szCs w:val="28"/>
        </w:rPr>
        <w:t>Тема проекта</w:t>
      </w:r>
    </w:p>
    <w:p w:rsidR="002B2F12" w:rsidRPr="00335445" w:rsidRDefault="00D44DE2" w:rsidP="00335445">
      <w:pPr>
        <w:ind w:right="851"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Разработка </w:t>
      </w:r>
      <w:r w:rsidR="000326AD" w:rsidRPr="00335445">
        <w:rPr>
          <w:rFonts w:cs="Times New Roman"/>
          <w:szCs w:val="28"/>
        </w:rPr>
        <w:t>многостраничного сайта</w:t>
      </w:r>
      <w:r w:rsidR="004D1279" w:rsidRPr="00335445">
        <w:rPr>
          <w:rFonts w:cs="Times New Roman"/>
          <w:szCs w:val="28"/>
        </w:rPr>
        <w:t xml:space="preserve">, позволяющего администрации города и директорам образовательных учреждений отслеживать и составлять отчеты по внеурочной деятельности учащихся. </w:t>
      </w:r>
      <w:r w:rsidRPr="00335445">
        <w:rPr>
          <w:rFonts w:cs="Times New Roman"/>
          <w:szCs w:val="28"/>
        </w:rPr>
        <w:t xml:space="preserve"> </w:t>
      </w:r>
    </w:p>
    <w:p w:rsidR="002B2F12" w:rsidRPr="00335445" w:rsidRDefault="002B2F12" w:rsidP="00335445">
      <w:pPr>
        <w:ind w:right="851"/>
        <w:jc w:val="both"/>
        <w:rPr>
          <w:rFonts w:cs="Times New Roman"/>
          <w:b/>
          <w:szCs w:val="28"/>
        </w:rPr>
      </w:pPr>
      <w:r w:rsidRPr="00335445">
        <w:rPr>
          <w:rFonts w:cs="Times New Roman"/>
          <w:b/>
          <w:szCs w:val="28"/>
        </w:rPr>
        <w:t>Назначение практического результата</w:t>
      </w:r>
    </w:p>
    <w:p w:rsidR="002B2F12" w:rsidRPr="00335445" w:rsidRDefault="002B2F12" w:rsidP="00335445">
      <w:pPr>
        <w:ind w:right="851" w:firstLine="643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Практическим результатом является набор функций для пользователей </w:t>
      </w:r>
      <w:r w:rsidR="00C77ED9" w:rsidRPr="00335445">
        <w:rPr>
          <w:rFonts w:cs="Times New Roman"/>
          <w:szCs w:val="28"/>
        </w:rPr>
        <w:t>и администраторов сайта</w:t>
      </w:r>
      <w:r w:rsidRPr="00335445">
        <w:rPr>
          <w:rFonts w:cs="Times New Roman"/>
          <w:szCs w:val="28"/>
        </w:rPr>
        <w:t xml:space="preserve"> с</w:t>
      </w:r>
      <w:r w:rsidR="00116BCB" w:rsidRPr="00335445">
        <w:rPr>
          <w:rFonts w:cs="Times New Roman"/>
          <w:szCs w:val="28"/>
        </w:rPr>
        <w:t>о</w:t>
      </w:r>
      <w:r w:rsidRPr="00335445">
        <w:rPr>
          <w:rFonts w:cs="Times New Roman"/>
          <w:szCs w:val="28"/>
        </w:rPr>
        <w:t xml:space="preserve"> </w:t>
      </w:r>
      <w:r w:rsidR="00C77ED9" w:rsidRPr="00335445">
        <w:rPr>
          <w:rFonts w:cs="Times New Roman"/>
          <w:szCs w:val="28"/>
        </w:rPr>
        <w:t>следующим назначением</w:t>
      </w:r>
      <w:r w:rsidRPr="00335445">
        <w:rPr>
          <w:rFonts w:cs="Times New Roman"/>
          <w:szCs w:val="28"/>
        </w:rPr>
        <w:t>:</w:t>
      </w:r>
    </w:p>
    <w:p w:rsidR="00C77ED9" w:rsidRPr="00335445" w:rsidRDefault="00C77ED9" w:rsidP="0069520D">
      <w:pPr>
        <w:pStyle w:val="a9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Предоставление информации</w:t>
      </w:r>
      <w:r w:rsidR="00D44DE2" w:rsidRPr="00335445">
        <w:rPr>
          <w:rFonts w:cs="Times New Roman"/>
          <w:szCs w:val="28"/>
        </w:rPr>
        <w:t xml:space="preserve"> местных учебных заведениях, центрах внеурочной деятельности, а также ближайших мероприятиях</w:t>
      </w:r>
      <w:r w:rsidRPr="00335445">
        <w:rPr>
          <w:rFonts w:cs="Times New Roman"/>
          <w:szCs w:val="28"/>
        </w:rPr>
        <w:t xml:space="preserve">; </w:t>
      </w:r>
    </w:p>
    <w:p w:rsidR="00C77ED9" w:rsidRPr="00335445" w:rsidRDefault="006B6524" w:rsidP="0069520D">
      <w:pPr>
        <w:pStyle w:val="a9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Создания отчётов по ученикам, их посещаемости, школам и кружкам;</w:t>
      </w:r>
    </w:p>
    <w:p w:rsidR="006B6524" w:rsidRPr="00335445" w:rsidRDefault="006B6524" w:rsidP="0069520D">
      <w:pPr>
        <w:pStyle w:val="a9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Отметка посещаемости учеников преподавателями.</w:t>
      </w:r>
    </w:p>
    <w:p w:rsidR="00C77ED9" w:rsidRPr="00335445" w:rsidRDefault="00C77ED9" w:rsidP="00335445">
      <w:pPr>
        <w:pStyle w:val="a9"/>
        <w:spacing w:after="0" w:line="360" w:lineRule="auto"/>
        <w:jc w:val="both"/>
        <w:rPr>
          <w:rFonts w:cs="Times New Roman"/>
          <w:szCs w:val="28"/>
        </w:rPr>
      </w:pPr>
    </w:p>
    <w:p w:rsidR="00CF15B9" w:rsidRPr="00335445" w:rsidRDefault="00CF15B9" w:rsidP="00335445">
      <w:pPr>
        <w:jc w:val="both"/>
        <w:rPr>
          <w:rFonts w:cs="Times New Roman"/>
          <w:b/>
          <w:szCs w:val="28"/>
        </w:rPr>
      </w:pPr>
      <w:r w:rsidRPr="00335445">
        <w:rPr>
          <w:rFonts w:cs="Times New Roman"/>
          <w:b/>
          <w:szCs w:val="28"/>
        </w:rPr>
        <w:t>Перечень и состав проекта</w:t>
      </w:r>
    </w:p>
    <w:p w:rsidR="00CF15B9" w:rsidRPr="00335445" w:rsidRDefault="00CF15B9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Проект состоит из нескольких компонентов:</w:t>
      </w:r>
    </w:p>
    <w:p w:rsidR="00CF15B9" w:rsidRPr="00335445" w:rsidRDefault="00CF15B9" w:rsidP="0069520D">
      <w:pPr>
        <w:pStyle w:val="a9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Web-сайт</w:t>
      </w:r>
      <w:r w:rsidR="0030687F" w:rsidRPr="00335445">
        <w:rPr>
          <w:rFonts w:cs="Times New Roman"/>
          <w:szCs w:val="28"/>
        </w:rPr>
        <w:t xml:space="preserve"> </w:t>
      </w:r>
      <w:r w:rsidRPr="00335445">
        <w:rPr>
          <w:rFonts w:cs="Times New Roman"/>
          <w:szCs w:val="28"/>
        </w:rPr>
        <w:t xml:space="preserve"> «</w:t>
      </w:r>
      <w:proofErr w:type="gramStart"/>
      <w:r w:rsidR="001B2547" w:rsidRPr="00335445">
        <w:rPr>
          <w:rFonts w:cs="Times New Roman"/>
          <w:szCs w:val="28"/>
          <w:lang w:val="en-US"/>
        </w:rPr>
        <w:t>E</w:t>
      </w:r>
      <w:proofErr w:type="gramEnd"/>
      <w:r w:rsidR="001B2547" w:rsidRPr="00335445">
        <w:rPr>
          <w:rFonts w:cs="Times New Roman"/>
          <w:szCs w:val="28"/>
        </w:rPr>
        <w:t>-</w:t>
      </w:r>
      <w:r w:rsidR="001B2547" w:rsidRPr="00335445">
        <w:rPr>
          <w:rFonts w:cs="Times New Roman"/>
          <w:szCs w:val="28"/>
          <w:lang w:val="en-US"/>
        </w:rPr>
        <w:t>Z</w:t>
      </w:r>
      <w:proofErr w:type="spellStart"/>
      <w:r w:rsidR="001B2547" w:rsidRPr="00335445">
        <w:rPr>
          <w:rFonts w:cs="Times New Roman"/>
          <w:szCs w:val="28"/>
        </w:rPr>
        <w:t>анятость</w:t>
      </w:r>
      <w:proofErr w:type="spellEnd"/>
      <w:r w:rsidRPr="00335445">
        <w:rPr>
          <w:rFonts w:cs="Times New Roman"/>
          <w:szCs w:val="28"/>
        </w:rPr>
        <w:t>»</w:t>
      </w:r>
    </w:p>
    <w:p w:rsidR="00CF15B9" w:rsidRPr="00335445" w:rsidRDefault="00CF15B9" w:rsidP="0069520D">
      <w:pPr>
        <w:pStyle w:val="a9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клиентская</w:t>
      </w:r>
      <w:r w:rsidRPr="00335445">
        <w:rPr>
          <w:rFonts w:cs="Times New Roman"/>
          <w:szCs w:val="28"/>
          <w:lang w:val="en-US"/>
        </w:rPr>
        <w:t xml:space="preserve"> </w:t>
      </w:r>
      <w:r w:rsidRPr="00335445">
        <w:rPr>
          <w:rFonts w:cs="Times New Roman"/>
          <w:szCs w:val="28"/>
        </w:rPr>
        <w:t>часть</w:t>
      </w:r>
      <w:r w:rsidRPr="00335445">
        <w:rPr>
          <w:rFonts w:cs="Times New Roman"/>
          <w:szCs w:val="28"/>
          <w:lang w:val="en-US"/>
        </w:rPr>
        <w:t xml:space="preserve"> – front-end (</w:t>
      </w:r>
      <w:proofErr w:type="spellStart"/>
      <w:r w:rsidRPr="00335445">
        <w:rPr>
          <w:rFonts w:cs="Times New Roman"/>
          <w:szCs w:val="28"/>
          <w:lang w:val="en-US"/>
        </w:rPr>
        <w:t>Javascript</w:t>
      </w:r>
      <w:proofErr w:type="spellEnd"/>
      <w:r w:rsidRPr="00335445">
        <w:rPr>
          <w:rFonts w:cs="Times New Roman"/>
          <w:szCs w:val="28"/>
          <w:lang w:val="en-US"/>
        </w:rPr>
        <w:t>)</w:t>
      </w:r>
    </w:p>
    <w:p w:rsidR="00CF15B9" w:rsidRPr="00335445" w:rsidRDefault="00CF15B9" w:rsidP="0069520D">
      <w:pPr>
        <w:pStyle w:val="a9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серверная</w:t>
      </w:r>
      <w:r w:rsidRPr="00335445">
        <w:rPr>
          <w:rFonts w:cs="Times New Roman"/>
          <w:szCs w:val="28"/>
          <w:lang w:val="en-US"/>
        </w:rPr>
        <w:t xml:space="preserve"> </w:t>
      </w:r>
      <w:r w:rsidRPr="00335445">
        <w:rPr>
          <w:rFonts w:cs="Times New Roman"/>
          <w:szCs w:val="28"/>
        </w:rPr>
        <w:t>часть</w:t>
      </w:r>
      <w:r w:rsidRPr="00335445">
        <w:rPr>
          <w:rFonts w:cs="Times New Roman"/>
          <w:szCs w:val="28"/>
          <w:lang w:val="en-US"/>
        </w:rPr>
        <w:t xml:space="preserve"> – back-end (PHP, </w:t>
      </w:r>
      <w:proofErr w:type="spellStart"/>
      <w:r w:rsidRPr="00335445">
        <w:rPr>
          <w:rFonts w:cs="Times New Roman"/>
          <w:szCs w:val="28"/>
          <w:lang w:val="en-US"/>
        </w:rPr>
        <w:t>SQL</w:t>
      </w:r>
      <w:r w:rsidR="004D1279" w:rsidRPr="00335445">
        <w:rPr>
          <w:rFonts w:cs="Times New Roman"/>
          <w:szCs w:val="28"/>
          <w:lang w:val="en-US"/>
        </w:rPr>
        <w:t>,</w:t>
      </w:r>
      <w:r w:rsidR="00C64ECF" w:rsidRPr="00335445">
        <w:rPr>
          <w:rFonts w:cs="Times New Roman"/>
          <w:szCs w:val="28"/>
          <w:lang w:val="en-US"/>
        </w:rPr>
        <w:t>Python</w:t>
      </w:r>
      <w:proofErr w:type="spellEnd"/>
      <w:r w:rsidRPr="00335445">
        <w:rPr>
          <w:rFonts w:cs="Times New Roman"/>
          <w:szCs w:val="28"/>
          <w:lang w:val="en-US"/>
        </w:rPr>
        <w:t>)</w:t>
      </w:r>
    </w:p>
    <w:p w:rsidR="00570C37" w:rsidRPr="00335445" w:rsidRDefault="00CF15B9" w:rsidP="0069520D">
      <w:pPr>
        <w:pStyle w:val="a9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Документация</w:t>
      </w:r>
    </w:p>
    <w:p w:rsidR="004D1279" w:rsidRPr="00335445" w:rsidRDefault="004D1279" w:rsidP="0069520D">
      <w:pPr>
        <w:pStyle w:val="a9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 xml:space="preserve">Техническое задание </w:t>
      </w:r>
    </w:p>
    <w:p w:rsidR="004D1279" w:rsidRPr="00335445" w:rsidRDefault="004D1279" w:rsidP="0069520D">
      <w:pPr>
        <w:pStyle w:val="a9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Пояснительная записка</w:t>
      </w:r>
    </w:p>
    <w:p w:rsidR="004D1279" w:rsidRPr="00335445" w:rsidRDefault="004D1279" w:rsidP="0069520D">
      <w:pPr>
        <w:pStyle w:val="a9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 xml:space="preserve">Еженедельные отчеты </w:t>
      </w:r>
      <w:r w:rsidR="00C64ECF" w:rsidRPr="00335445">
        <w:rPr>
          <w:rFonts w:cs="Times New Roman"/>
          <w:szCs w:val="28"/>
        </w:rPr>
        <w:t>о проделанной</w:t>
      </w:r>
      <w:r w:rsidRPr="00335445">
        <w:rPr>
          <w:rFonts w:cs="Times New Roman"/>
          <w:szCs w:val="28"/>
        </w:rPr>
        <w:t xml:space="preserve"> работе </w:t>
      </w:r>
    </w:p>
    <w:p w:rsidR="004D1279" w:rsidRDefault="004D1279" w:rsidP="0069520D">
      <w:pPr>
        <w:pStyle w:val="a9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Инструкция по заполнению базы данных (</w:t>
      </w:r>
      <w:proofErr w:type="gramStart"/>
      <w:r w:rsidRPr="00335445">
        <w:rPr>
          <w:rFonts w:cs="Times New Roman"/>
          <w:szCs w:val="28"/>
        </w:rPr>
        <w:t>см</w:t>
      </w:r>
      <w:proofErr w:type="gramEnd"/>
      <w:r w:rsidRPr="00335445">
        <w:rPr>
          <w:rFonts w:cs="Times New Roman"/>
          <w:szCs w:val="28"/>
        </w:rPr>
        <w:t>. в приложении)</w:t>
      </w:r>
    </w:p>
    <w:p w:rsidR="00CF3235" w:rsidRDefault="00CF3235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F3235" w:rsidRDefault="00CF3235" w:rsidP="00CF3235">
      <w:pPr>
        <w:ind w:left="72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r w:rsidRPr="0000517F">
        <w:rPr>
          <w:rStyle w:val="apple-tab-span"/>
          <w:b w:val="0"/>
          <w:bCs/>
          <w:color w:val="000000"/>
          <w:szCs w:val="28"/>
        </w:rPr>
        <w:fldChar w:fldCharType="begin"/>
      </w:r>
      <w:r w:rsidR="00CF3235">
        <w:rPr>
          <w:rStyle w:val="apple-tab-span"/>
          <w:b w:val="0"/>
          <w:bCs/>
          <w:color w:val="000000"/>
          <w:szCs w:val="28"/>
        </w:rPr>
        <w:instrText xml:space="preserve"> TOC \o "1-3" \h \z \u </w:instrText>
      </w:r>
      <w:r w:rsidRPr="0000517F">
        <w:rPr>
          <w:rStyle w:val="apple-tab-span"/>
          <w:b w:val="0"/>
          <w:bCs/>
          <w:color w:val="000000"/>
          <w:szCs w:val="28"/>
        </w:rPr>
        <w:fldChar w:fldCharType="separate"/>
      </w:r>
      <w:hyperlink w:anchor="_Toc30621853" w:history="1">
        <w:r w:rsidR="00A158F2" w:rsidRPr="008C76C9">
          <w:rPr>
            <w:rStyle w:val="af"/>
            <w:noProof/>
          </w:rPr>
          <w:t>ВВЕДЕНИЕ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54" w:history="1">
        <w:r w:rsidR="00A158F2" w:rsidRPr="008C76C9">
          <w:rPr>
            <w:rStyle w:val="af"/>
            <w:rFonts w:cs="Times New Roman"/>
            <w:noProof/>
          </w:rPr>
          <w:t>ОПИСАНИЕ ПРЕДМЕТНОЙ ОБЛАСТИ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58" w:history="1">
        <w:r w:rsidR="00A158F2" w:rsidRPr="008C76C9">
          <w:rPr>
            <w:rStyle w:val="af"/>
            <w:rFonts w:cs="Times New Roman"/>
            <w:noProof/>
          </w:rPr>
          <w:t>ПОСТАНОВКА ЗАДАЧИ И ОПРЕДЕЛЕНИЕ ЦЕЛЕЙ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61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ТЕХНИЧЕСКАЯ РЕАЛИЗАЦИЯ ПРОДУКТА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2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Требования к продукту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3" w:history="1">
        <w:r w:rsidR="00A158F2" w:rsidRPr="008C76C9">
          <w:rPr>
            <w:rStyle w:val="af"/>
            <w:noProof/>
          </w:rPr>
          <w:t>Структура продукта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4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Требования к функциональным характеристикам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65" w:history="1">
        <w:r w:rsidR="00A158F2" w:rsidRPr="008C76C9">
          <w:rPr>
            <w:rStyle w:val="af"/>
            <w:rFonts w:cs="Times New Roman"/>
            <w:noProof/>
          </w:rPr>
          <w:t>Требования к формированию отчетов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6" w:history="1">
        <w:r w:rsidR="00A158F2" w:rsidRPr="008C76C9">
          <w:rPr>
            <w:rStyle w:val="af"/>
            <w:noProof/>
          </w:rPr>
          <w:t>Отчет «Охват дополнительным образованием по классам»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7" w:history="1">
        <w:r w:rsidR="00A158F2" w:rsidRPr="008C76C9">
          <w:rPr>
            <w:rStyle w:val="af"/>
            <w:noProof/>
          </w:rPr>
          <w:t>Отчет «Охват дополнительным образованием по статусам»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8" w:history="1">
        <w:r w:rsidR="00A158F2" w:rsidRPr="008C76C9">
          <w:rPr>
            <w:rStyle w:val="af"/>
            <w:noProof/>
          </w:rPr>
          <w:t>Отчет «Охват дополнительным образованием по обучающимся»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69" w:history="1">
        <w:r w:rsidR="00A158F2" w:rsidRPr="008C76C9">
          <w:rPr>
            <w:rStyle w:val="af"/>
            <w:noProof/>
          </w:rPr>
          <w:t>Отчет «Перечень направлений внеурочной деятельности»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70" w:history="1">
        <w:r w:rsidR="00A158F2" w:rsidRPr="008C76C9">
          <w:rPr>
            <w:rStyle w:val="af"/>
            <w:noProof/>
          </w:rPr>
          <w:t>Отчет «Традиционные мероприятия»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1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Реализация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2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Индивидуальный вклад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3" w:history="1">
        <w:r w:rsidR="00A158F2" w:rsidRPr="008C76C9">
          <w:rPr>
            <w:rStyle w:val="af"/>
            <w:rFonts w:eastAsia="Times New Roman" w:cs="Times New Roman"/>
            <w:bCs/>
            <w:noProof/>
          </w:rPr>
          <w:t>Взаимодействие со стороной заказчика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4" w:history="1">
        <w:r w:rsidR="00A158F2" w:rsidRPr="008C76C9">
          <w:rPr>
            <w:rStyle w:val="af"/>
            <w:rFonts w:cs="Times New Roman"/>
            <w:noProof/>
          </w:rPr>
          <w:t>Направление разработки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5" w:history="1">
        <w:r w:rsidR="00A158F2" w:rsidRPr="008C76C9">
          <w:rPr>
            <w:rStyle w:val="af"/>
            <w:rFonts w:cs="Times New Roman"/>
            <w:noProof/>
          </w:rPr>
          <w:t>ЗАКЛЮЧЕНИЕ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6" w:history="1">
        <w:r w:rsidR="00A158F2" w:rsidRPr="008C76C9">
          <w:rPr>
            <w:rStyle w:val="af"/>
            <w:rFonts w:cs="Times New Roman"/>
            <w:iCs/>
            <w:noProof/>
          </w:rPr>
          <w:t>СПИСОК ИСТОЧНИКОВ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</w:rPr>
      </w:pPr>
      <w:hyperlink w:anchor="_Toc30621877" w:history="1">
        <w:r w:rsidR="00A158F2" w:rsidRPr="008C76C9">
          <w:rPr>
            <w:rStyle w:val="af"/>
            <w:noProof/>
          </w:rPr>
          <w:t>Приложения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158F2" w:rsidRDefault="0000517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621878" w:history="1">
        <w:r w:rsidR="00A158F2" w:rsidRPr="00A158F2">
          <w:rPr>
            <w:rStyle w:val="af"/>
            <w:b/>
            <w:noProof/>
          </w:rPr>
          <w:t>Приложение А</w:t>
        </w:r>
        <w:r w:rsidR="00A158F2">
          <w:rPr>
            <w:rStyle w:val="af"/>
            <w:b/>
            <w:noProof/>
          </w:rPr>
          <w:t xml:space="preserve"> </w:t>
        </w:r>
        <w:r w:rsidR="00A158F2" w:rsidRPr="00A158F2">
          <w:rPr>
            <w:rStyle w:val="af"/>
            <w:noProof/>
          </w:rPr>
          <w:t>Работа со школьниками</w:t>
        </w:r>
        <w:r w:rsidR="00A158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58F2">
          <w:rPr>
            <w:noProof/>
            <w:webHidden/>
          </w:rPr>
          <w:instrText xml:space="preserve"> PAGEREF _Toc30621878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6E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  <w:r w:rsidR="00A158F2">
        <w:rPr>
          <w:rStyle w:val="af"/>
          <w:noProof/>
        </w:rPr>
        <w:t xml:space="preserve"> </w:t>
      </w:r>
    </w:p>
    <w:p w:rsidR="00946EF8" w:rsidRPr="0042432C" w:rsidRDefault="0000517F" w:rsidP="0042432C">
      <w:pPr>
        <w:pStyle w:val="1"/>
      </w:pPr>
      <w:r>
        <w:rPr>
          <w:rStyle w:val="apple-tab-span"/>
          <w:b/>
          <w:bCs/>
          <w:color w:val="000000"/>
          <w:szCs w:val="28"/>
        </w:rPr>
        <w:lastRenderedPageBreak/>
        <w:fldChar w:fldCharType="end"/>
      </w:r>
      <w:bookmarkStart w:id="1" w:name="_Toc535981344"/>
      <w:bookmarkStart w:id="2" w:name="_Toc2335017"/>
      <w:bookmarkStart w:id="3" w:name="_Toc30621853"/>
      <w:bookmarkStart w:id="4" w:name="Введение"/>
      <w:r w:rsidR="00C77ED9" w:rsidRPr="0042432C">
        <w:t>ВВЕДЕНИЕ</w:t>
      </w:r>
      <w:bookmarkEnd w:id="1"/>
      <w:bookmarkEnd w:id="2"/>
      <w:bookmarkEnd w:id="3"/>
    </w:p>
    <w:bookmarkEnd w:id="4"/>
    <w:p w:rsidR="0046116F" w:rsidRPr="00335445" w:rsidRDefault="00044ED1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 </w:t>
      </w:r>
      <w:r w:rsidR="00937995" w:rsidRPr="00335445">
        <w:rPr>
          <w:rFonts w:cs="Times New Roman"/>
          <w:szCs w:val="28"/>
        </w:rPr>
        <w:t>«</w:t>
      </w:r>
      <w:proofErr w:type="gramStart"/>
      <w:r w:rsidR="003B5BFD" w:rsidRPr="00335445">
        <w:rPr>
          <w:rFonts w:cs="Times New Roman"/>
          <w:szCs w:val="28"/>
          <w:lang w:val="en-US"/>
        </w:rPr>
        <w:t>E</w:t>
      </w:r>
      <w:proofErr w:type="gramEnd"/>
      <w:r w:rsidR="003B5BFD" w:rsidRPr="00335445">
        <w:rPr>
          <w:rFonts w:cs="Times New Roman"/>
          <w:szCs w:val="28"/>
        </w:rPr>
        <w:t>-</w:t>
      </w:r>
      <w:r w:rsidR="003B5BFD" w:rsidRPr="00335445">
        <w:rPr>
          <w:rFonts w:cs="Times New Roman"/>
          <w:szCs w:val="28"/>
          <w:lang w:val="en-US"/>
        </w:rPr>
        <w:t>Z</w:t>
      </w:r>
      <w:proofErr w:type="spellStart"/>
      <w:r w:rsidR="000325DF" w:rsidRPr="00335445">
        <w:rPr>
          <w:rFonts w:cs="Times New Roman"/>
          <w:szCs w:val="28"/>
        </w:rPr>
        <w:t>анято</w:t>
      </w:r>
      <w:r w:rsidR="003B5BFD" w:rsidRPr="00335445">
        <w:rPr>
          <w:rFonts w:cs="Times New Roman"/>
          <w:szCs w:val="28"/>
        </w:rPr>
        <w:t>сть</w:t>
      </w:r>
      <w:proofErr w:type="spellEnd"/>
      <w:r w:rsidR="00937995" w:rsidRPr="00335445">
        <w:rPr>
          <w:rFonts w:cs="Times New Roman"/>
          <w:szCs w:val="28"/>
        </w:rPr>
        <w:t>» - это</w:t>
      </w:r>
      <w:r w:rsidR="0030687F" w:rsidRPr="00335445">
        <w:rPr>
          <w:rFonts w:cs="Times New Roman"/>
          <w:szCs w:val="28"/>
        </w:rPr>
        <w:t xml:space="preserve"> многостраничный сайт</w:t>
      </w:r>
      <w:r w:rsidR="00FA03D1" w:rsidRPr="00335445">
        <w:rPr>
          <w:rFonts w:cs="Times New Roman"/>
          <w:szCs w:val="28"/>
        </w:rPr>
        <w:t xml:space="preserve"> для</w:t>
      </w:r>
      <w:r w:rsidRPr="00335445">
        <w:rPr>
          <w:rFonts w:cs="Times New Roman"/>
          <w:szCs w:val="28"/>
        </w:rPr>
        <w:t xml:space="preserve"> административного</w:t>
      </w:r>
      <w:r w:rsidR="00FA03D1" w:rsidRPr="00335445">
        <w:rPr>
          <w:rFonts w:cs="Times New Roman"/>
          <w:szCs w:val="28"/>
        </w:rPr>
        <w:t xml:space="preserve"> учета внеурочной деятельности учеников города Муравленко</w:t>
      </w:r>
      <w:r w:rsidR="00F67B23" w:rsidRPr="00335445">
        <w:rPr>
          <w:rFonts w:cs="Times New Roman"/>
          <w:szCs w:val="28"/>
        </w:rPr>
        <w:t>.</w:t>
      </w:r>
    </w:p>
    <w:p w:rsidR="0046116F" w:rsidRPr="00335445" w:rsidRDefault="00F67B23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 </w:t>
      </w:r>
      <w:proofErr w:type="gramStart"/>
      <w:r w:rsidRPr="00335445">
        <w:rPr>
          <w:rFonts w:cs="Times New Roman"/>
          <w:szCs w:val="28"/>
        </w:rPr>
        <w:t xml:space="preserve">Основной задачей сайта является </w:t>
      </w:r>
      <w:r w:rsidR="0046116F" w:rsidRPr="00335445">
        <w:rPr>
          <w:rFonts w:cs="Times New Roman"/>
          <w:szCs w:val="28"/>
        </w:rPr>
        <w:t>отслеживание</w:t>
      </w:r>
      <w:r w:rsidR="001D58E1">
        <w:rPr>
          <w:rFonts w:cs="Times New Roman"/>
          <w:szCs w:val="28"/>
        </w:rPr>
        <w:t xml:space="preserve"> увеличения доли охвата детей</w:t>
      </w:r>
      <w:r w:rsidRPr="00335445">
        <w:rPr>
          <w:rFonts w:cs="Times New Roman"/>
          <w:szCs w:val="28"/>
        </w:rPr>
        <w:t xml:space="preserve">, обучающихся по программа дополнительного образования. </w:t>
      </w:r>
      <w:proofErr w:type="gramEnd"/>
    </w:p>
    <w:p w:rsidR="00FA03D1" w:rsidRPr="00335445" w:rsidRDefault="00FA03D1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Цель проекта создать единый механизм учета посещаемости организаций дополнительного</w:t>
      </w:r>
      <w:r w:rsidR="0046116F" w:rsidRPr="00335445">
        <w:rPr>
          <w:rFonts w:cs="Times New Roman"/>
          <w:szCs w:val="28"/>
        </w:rPr>
        <w:t xml:space="preserve"> образования</w:t>
      </w:r>
      <w:r w:rsidRPr="00335445">
        <w:rPr>
          <w:rFonts w:cs="Times New Roman"/>
          <w:szCs w:val="28"/>
        </w:rPr>
        <w:t>.</w:t>
      </w:r>
      <w:r w:rsidR="008B45F5" w:rsidRPr="00335445">
        <w:rPr>
          <w:rFonts w:cs="Times New Roman"/>
          <w:szCs w:val="28"/>
        </w:rPr>
        <w:t xml:space="preserve"> </w:t>
      </w:r>
      <w:r w:rsidR="00FC7AB4" w:rsidRPr="00335445">
        <w:rPr>
          <w:rFonts w:cs="Times New Roman"/>
          <w:szCs w:val="28"/>
        </w:rPr>
        <w:t>Так же на сайте будет предоставлена вся необходимая информация о учебных заведениях, о всех актуальных мероприятиях и расписание занятий</w:t>
      </w:r>
      <w:r w:rsidR="008B45F5" w:rsidRPr="00335445">
        <w:rPr>
          <w:rFonts w:cs="Times New Roman"/>
          <w:szCs w:val="28"/>
        </w:rPr>
        <w:t>.</w:t>
      </w:r>
      <w:r w:rsidRPr="00335445">
        <w:rPr>
          <w:rFonts w:cs="Times New Roman"/>
          <w:szCs w:val="28"/>
        </w:rPr>
        <w:t xml:space="preserve"> В качестве интерфейса будет выступать веб-сайта в сети Интернет. </w:t>
      </w:r>
    </w:p>
    <w:p w:rsidR="004265B4" w:rsidRPr="00335445" w:rsidRDefault="00FA03D1" w:rsidP="001D58E1">
      <w:pPr>
        <w:ind w:firstLine="708"/>
        <w:jc w:val="both"/>
        <w:rPr>
          <w:rFonts w:cs="Times New Roman"/>
          <w:szCs w:val="28"/>
          <w:bdr w:val="none" w:sz="0" w:space="0" w:color="auto" w:frame="1"/>
        </w:rPr>
      </w:pPr>
      <w:r w:rsidRPr="00335445">
        <w:rPr>
          <w:rFonts w:cs="Times New Roman"/>
          <w:szCs w:val="28"/>
        </w:rPr>
        <w:t xml:space="preserve">Веб-сайт должен объединять все муниципальные образовательные организации, предоставляющие образовательные услуги по программам </w:t>
      </w:r>
      <w:r w:rsidR="0046116F" w:rsidRPr="00335445">
        <w:rPr>
          <w:rFonts w:cs="Times New Roman"/>
          <w:szCs w:val="28"/>
        </w:rPr>
        <w:t xml:space="preserve">внеурочной деятельности </w:t>
      </w:r>
      <w:r w:rsidRPr="00335445">
        <w:rPr>
          <w:rFonts w:cs="Times New Roman"/>
          <w:szCs w:val="28"/>
        </w:rPr>
        <w:t xml:space="preserve"> детей.</w:t>
      </w:r>
    </w:p>
    <w:p w:rsidR="000921FF" w:rsidRPr="001D58E1" w:rsidRDefault="00937995" w:rsidP="001D58E1">
      <w:pPr>
        <w:ind w:firstLine="708"/>
        <w:jc w:val="both"/>
        <w:rPr>
          <w:rFonts w:eastAsiaTheme="minorHAnsi" w:cs="Times New Roman"/>
          <w:szCs w:val="28"/>
          <w:lang w:eastAsia="en-US"/>
        </w:rPr>
      </w:pPr>
      <w:r w:rsidRPr="00335445">
        <w:rPr>
          <w:rFonts w:eastAsia="Times New Roman" w:cs="Times New Roman"/>
          <w:color w:val="000000"/>
          <w:szCs w:val="28"/>
          <w:shd w:val="clear" w:color="auto" w:fill="FFFFFF"/>
        </w:rPr>
        <w:t xml:space="preserve">На данный момент </w:t>
      </w:r>
      <w:r w:rsidRPr="00335445">
        <w:rPr>
          <w:rFonts w:cs="Times New Roman"/>
          <w:szCs w:val="28"/>
        </w:rPr>
        <w:t>основной проблемой является</w:t>
      </w:r>
      <w:r w:rsidR="0059615D" w:rsidRPr="00335445">
        <w:rPr>
          <w:rFonts w:cs="Times New Roman"/>
          <w:szCs w:val="28"/>
        </w:rPr>
        <w:t xml:space="preserve"> </w:t>
      </w:r>
      <w:r w:rsidR="0046116F" w:rsidRPr="00335445">
        <w:rPr>
          <w:rFonts w:cs="Times New Roman"/>
          <w:szCs w:val="28"/>
        </w:rPr>
        <w:t>обработка</w:t>
      </w:r>
      <w:r w:rsidR="0059615D" w:rsidRPr="00335445">
        <w:rPr>
          <w:rFonts w:cs="Times New Roman"/>
          <w:szCs w:val="28"/>
        </w:rPr>
        <w:t xml:space="preserve"> данных о посещении школьников внеурочных заведений</w:t>
      </w:r>
      <w:r w:rsidRPr="00335445">
        <w:rPr>
          <w:rFonts w:cs="Times New Roman"/>
          <w:szCs w:val="28"/>
        </w:rPr>
        <w:t>.</w:t>
      </w:r>
      <w:r w:rsidR="0059615D" w:rsidRPr="00335445">
        <w:rPr>
          <w:rFonts w:cs="Times New Roman"/>
          <w:szCs w:val="28"/>
        </w:rPr>
        <w:t xml:space="preserve"> </w:t>
      </w:r>
      <w:r w:rsidR="0046116F" w:rsidRPr="00335445">
        <w:rPr>
          <w:rFonts w:cs="Times New Roman"/>
          <w:szCs w:val="28"/>
        </w:rPr>
        <w:t>Информация</w:t>
      </w:r>
      <w:r w:rsidR="0059615D" w:rsidRPr="00335445">
        <w:rPr>
          <w:rFonts w:cs="Times New Roman"/>
          <w:szCs w:val="28"/>
        </w:rPr>
        <w:t xml:space="preserve"> должна собираться и фильтроваться для составления отчетов.</w:t>
      </w:r>
      <w:r w:rsidR="00937419" w:rsidRPr="00335445">
        <w:rPr>
          <w:rFonts w:cs="Times New Roman"/>
          <w:szCs w:val="28"/>
        </w:rPr>
        <w:t xml:space="preserve"> В</w:t>
      </w:r>
      <w:r w:rsidR="0059615D" w:rsidRPr="00335445">
        <w:rPr>
          <w:rFonts w:cs="Times New Roman"/>
          <w:szCs w:val="28"/>
        </w:rPr>
        <w:t xml:space="preserve">есь учет ведётся на бумажных носителях и, для того чтобы собрать информацию для отчетов, нужно потратить огромное количество усилий и времени. </w:t>
      </w:r>
      <w:r w:rsidR="0080102A" w:rsidRPr="00335445">
        <w:rPr>
          <w:rFonts w:cs="Times New Roman"/>
          <w:szCs w:val="28"/>
        </w:rPr>
        <w:t xml:space="preserve">Наличие веб-сайта ускорит процесс </w:t>
      </w:r>
      <w:r w:rsidR="00841E20" w:rsidRPr="00335445">
        <w:rPr>
          <w:rFonts w:cs="Times New Roman"/>
          <w:szCs w:val="28"/>
        </w:rPr>
        <w:t>сбора данных и документооборота</w:t>
      </w:r>
      <w:proofErr w:type="gramStart"/>
      <w:r w:rsidR="00841E20" w:rsidRPr="00335445">
        <w:rPr>
          <w:rFonts w:cs="Times New Roman"/>
          <w:szCs w:val="28"/>
        </w:rPr>
        <w:t xml:space="preserve"> ,</w:t>
      </w:r>
      <w:proofErr w:type="gramEnd"/>
      <w:r w:rsidR="00841E20" w:rsidRPr="00335445">
        <w:rPr>
          <w:rFonts w:cs="Times New Roman"/>
          <w:szCs w:val="28"/>
        </w:rPr>
        <w:t>составления и выгрузки отчетов.</w:t>
      </w:r>
    </w:p>
    <w:p w:rsidR="00570C37" w:rsidRPr="00335445" w:rsidRDefault="00937995" w:rsidP="00335445">
      <w:pPr>
        <w:ind w:firstLine="708"/>
        <w:jc w:val="both"/>
        <w:rPr>
          <w:rFonts w:cs="Times New Roman"/>
          <w:szCs w:val="28"/>
        </w:rPr>
      </w:pPr>
      <w:r w:rsidRPr="00335445">
        <w:rPr>
          <w:rFonts w:eastAsia="Times New Roman" w:cs="Times New Roman"/>
          <w:color w:val="000000"/>
          <w:szCs w:val="28"/>
          <w:shd w:val="clear" w:color="auto" w:fill="FFFFFF"/>
        </w:rPr>
        <w:t xml:space="preserve">Создание </w:t>
      </w:r>
      <w:r w:rsidRPr="00335445">
        <w:rPr>
          <w:rFonts w:cs="Times New Roman"/>
          <w:szCs w:val="28"/>
        </w:rPr>
        <w:t xml:space="preserve">онлайн-системы сбора данных </w:t>
      </w:r>
      <w:proofErr w:type="gramStart"/>
      <w:r w:rsidRPr="00335445">
        <w:rPr>
          <w:rFonts w:cs="Times New Roman"/>
          <w:szCs w:val="28"/>
        </w:rPr>
        <w:t>об</w:t>
      </w:r>
      <w:proofErr w:type="gramEnd"/>
      <w:r w:rsidRPr="00335445">
        <w:rPr>
          <w:rFonts w:cs="Times New Roman"/>
          <w:szCs w:val="28"/>
        </w:rPr>
        <w:t xml:space="preserve"> </w:t>
      </w:r>
      <w:r w:rsidR="0059615D" w:rsidRPr="00335445">
        <w:rPr>
          <w:rFonts w:cs="Times New Roman"/>
          <w:szCs w:val="28"/>
        </w:rPr>
        <w:t>внеурочной деятельности с</w:t>
      </w:r>
      <w:r w:rsidRPr="00335445">
        <w:rPr>
          <w:rFonts w:cs="Times New Roman"/>
          <w:szCs w:val="28"/>
        </w:rPr>
        <w:t xml:space="preserve"> автоматическим </w:t>
      </w:r>
      <w:r w:rsidR="0059615D" w:rsidRPr="00335445">
        <w:rPr>
          <w:rFonts w:cs="Times New Roman"/>
          <w:szCs w:val="28"/>
        </w:rPr>
        <w:t>ф</w:t>
      </w:r>
      <w:r w:rsidRPr="00335445">
        <w:rPr>
          <w:rFonts w:cs="Times New Roman"/>
          <w:szCs w:val="28"/>
        </w:rPr>
        <w:t xml:space="preserve">ормированием </w:t>
      </w:r>
      <w:r w:rsidR="0059615D" w:rsidRPr="00335445">
        <w:rPr>
          <w:rFonts w:cs="Times New Roman"/>
          <w:szCs w:val="28"/>
        </w:rPr>
        <w:t>отчетов, их печатных форм</w:t>
      </w:r>
      <w:r w:rsidR="0046116F" w:rsidRPr="00335445">
        <w:rPr>
          <w:rFonts w:cs="Times New Roman"/>
          <w:szCs w:val="28"/>
        </w:rPr>
        <w:t xml:space="preserve"> </w:t>
      </w:r>
      <w:r w:rsidR="00AD522B" w:rsidRPr="00335445">
        <w:rPr>
          <w:rFonts w:cs="Times New Roman"/>
          <w:szCs w:val="28"/>
        </w:rPr>
        <w:t>должна исправить</w:t>
      </w:r>
      <w:r w:rsidRPr="00335445">
        <w:rPr>
          <w:rFonts w:cs="Times New Roman"/>
          <w:szCs w:val="28"/>
        </w:rPr>
        <w:t xml:space="preserve"> эту проблему</w:t>
      </w:r>
      <w:r w:rsidR="00323F13" w:rsidRPr="00335445">
        <w:rPr>
          <w:rFonts w:cs="Times New Roman"/>
          <w:szCs w:val="28"/>
        </w:rPr>
        <w:t xml:space="preserve"> и ускорит работу администрации </w:t>
      </w:r>
      <w:r w:rsidR="00AD522B" w:rsidRPr="00335445">
        <w:rPr>
          <w:rFonts w:cs="Times New Roman"/>
          <w:szCs w:val="28"/>
        </w:rPr>
        <w:t>города</w:t>
      </w:r>
      <w:r w:rsidRPr="00335445">
        <w:rPr>
          <w:rFonts w:cs="Times New Roman"/>
          <w:szCs w:val="28"/>
        </w:rPr>
        <w:t>.</w:t>
      </w:r>
      <w:r w:rsidR="000921FF" w:rsidRPr="00335445">
        <w:rPr>
          <w:rFonts w:cs="Times New Roman"/>
          <w:szCs w:val="28"/>
        </w:rPr>
        <w:t xml:space="preserve"> </w:t>
      </w:r>
      <w:r w:rsidR="00AD522B" w:rsidRPr="00335445">
        <w:rPr>
          <w:rFonts w:cs="Times New Roman"/>
          <w:szCs w:val="28"/>
        </w:rPr>
        <w:t xml:space="preserve">Учителя смогут ставить отметки </w:t>
      </w:r>
      <w:r w:rsidR="00937419" w:rsidRPr="00335445">
        <w:rPr>
          <w:rFonts w:cs="Times New Roman"/>
          <w:szCs w:val="28"/>
        </w:rPr>
        <w:t>посещаемости,</w:t>
      </w:r>
      <w:r w:rsidR="00AD522B" w:rsidRPr="00335445">
        <w:rPr>
          <w:rFonts w:cs="Times New Roman"/>
          <w:szCs w:val="28"/>
        </w:rPr>
        <w:t xml:space="preserve"> а администрация и директора смогут формировать отчеты</w:t>
      </w:r>
      <w:r w:rsidR="000921FF" w:rsidRPr="00335445">
        <w:rPr>
          <w:rFonts w:cs="Times New Roman"/>
          <w:szCs w:val="28"/>
        </w:rPr>
        <w:t>.</w:t>
      </w:r>
    </w:p>
    <w:p w:rsidR="00A863A3" w:rsidRPr="00335445" w:rsidRDefault="00A863A3" w:rsidP="00335445">
      <w:pPr>
        <w:rPr>
          <w:rFonts w:cs="Times New Roman"/>
          <w:szCs w:val="28"/>
        </w:rPr>
      </w:pPr>
    </w:p>
    <w:p w:rsidR="00044ED1" w:rsidRPr="0042432C" w:rsidRDefault="00570C37" w:rsidP="001D58E1">
      <w:pPr>
        <w:pStyle w:val="1"/>
        <w:rPr>
          <w:rFonts w:cs="Times New Roman"/>
          <w:sz w:val="28"/>
          <w:szCs w:val="28"/>
        </w:rPr>
      </w:pPr>
      <w:bookmarkStart w:id="5" w:name="_Toc30621854"/>
      <w:r w:rsidRPr="0042432C">
        <w:rPr>
          <w:rFonts w:cs="Times New Roman"/>
          <w:sz w:val="28"/>
          <w:szCs w:val="28"/>
        </w:rPr>
        <w:lastRenderedPageBreak/>
        <w:t>ОПИСАНИЕ ПРЕДМЕТНОЙ ОБЛАСТИ</w:t>
      </w:r>
      <w:bookmarkEnd w:id="5"/>
    </w:p>
    <w:p w:rsidR="0076049C" w:rsidRPr="00335445" w:rsidRDefault="00A51F7F" w:rsidP="00335445">
      <w:pPr>
        <w:pStyle w:val="2"/>
        <w:spacing w:line="360" w:lineRule="auto"/>
        <w:rPr>
          <w:rFonts w:cs="Times New Roman"/>
          <w:b w:val="0"/>
          <w:szCs w:val="28"/>
        </w:rPr>
      </w:pPr>
      <w:bookmarkStart w:id="6" w:name="_Toc30621855"/>
      <w:r w:rsidRPr="00335445">
        <w:rPr>
          <w:rFonts w:cs="Times New Roman"/>
          <w:szCs w:val="28"/>
        </w:rPr>
        <w:t>Предметная область</w:t>
      </w:r>
      <w:bookmarkEnd w:id="6"/>
    </w:p>
    <w:p w:rsidR="00570C37" w:rsidRPr="001D58E1" w:rsidRDefault="00C26452" w:rsidP="001D58E1">
      <w:pPr>
        <w:pStyle w:val="font8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335445">
        <w:rPr>
          <w:sz w:val="28"/>
          <w:szCs w:val="28"/>
          <w:bdr w:val="none" w:sz="0" w:space="0" w:color="auto" w:frame="1"/>
        </w:rPr>
        <w:t>С</w:t>
      </w:r>
      <w:r w:rsidR="00084E12" w:rsidRPr="00335445">
        <w:rPr>
          <w:sz w:val="28"/>
          <w:szCs w:val="28"/>
          <w:bdr w:val="none" w:sz="0" w:space="0" w:color="auto" w:frame="1"/>
        </w:rPr>
        <w:t>истема документооборота</w:t>
      </w:r>
      <w:r w:rsidRPr="00335445">
        <w:rPr>
          <w:sz w:val="28"/>
          <w:szCs w:val="28"/>
          <w:bdr w:val="none" w:sz="0" w:space="0" w:color="auto" w:frame="1"/>
        </w:rPr>
        <w:t xml:space="preserve"> по</w:t>
      </w:r>
      <w:r w:rsidRPr="00335445">
        <w:rPr>
          <w:sz w:val="28"/>
          <w:szCs w:val="28"/>
        </w:rPr>
        <w:t xml:space="preserve"> </w:t>
      </w:r>
      <w:r w:rsidR="000326AD" w:rsidRPr="00335445">
        <w:rPr>
          <w:sz w:val="28"/>
          <w:szCs w:val="28"/>
          <w:bdr w:val="none" w:sz="0" w:space="0" w:color="auto" w:frame="1"/>
        </w:rPr>
        <w:t>внеурочной деятельности</w:t>
      </w:r>
      <w:r w:rsidR="004265B4" w:rsidRPr="00335445">
        <w:rPr>
          <w:sz w:val="28"/>
          <w:szCs w:val="28"/>
          <w:bdr w:val="none" w:sz="0" w:space="0" w:color="auto" w:frame="1"/>
        </w:rPr>
        <w:t xml:space="preserve"> города Муравленко</w:t>
      </w:r>
      <w:r w:rsidR="00570C37" w:rsidRPr="00335445">
        <w:rPr>
          <w:sz w:val="28"/>
          <w:szCs w:val="28"/>
          <w:bdr w:val="none" w:sz="0" w:space="0" w:color="auto" w:frame="1"/>
        </w:rPr>
        <w:t>.</w:t>
      </w:r>
      <w:r w:rsidR="004265B4" w:rsidRPr="00335445">
        <w:rPr>
          <w:sz w:val="28"/>
          <w:szCs w:val="28"/>
          <w:bdr w:val="none" w:sz="0" w:space="0" w:color="auto" w:frame="1"/>
        </w:rPr>
        <w:t xml:space="preserve"> Сбор информации об учебных учреждениях, мероприятиях, учениках и составление журнала их посещения секций и кружков.</w:t>
      </w:r>
      <w:r w:rsidRPr="00335445">
        <w:rPr>
          <w:sz w:val="28"/>
          <w:szCs w:val="28"/>
          <w:bdr w:val="none" w:sz="0" w:space="0" w:color="auto" w:frame="1"/>
        </w:rPr>
        <w:t xml:space="preserve"> </w:t>
      </w:r>
    </w:p>
    <w:p w:rsidR="0076049C" w:rsidRPr="001D58E1" w:rsidRDefault="007D0363" w:rsidP="001D58E1">
      <w:pPr>
        <w:pStyle w:val="aa"/>
        <w:spacing w:before="0" w:beforeAutospacing="0" w:after="0" w:afterAutospacing="0" w:line="360" w:lineRule="auto"/>
        <w:ind w:right="141"/>
        <w:jc w:val="both"/>
        <w:outlineLvl w:val="1"/>
        <w:rPr>
          <w:b/>
          <w:bCs/>
          <w:sz w:val="28"/>
          <w:szCs w:val="28"/>
        </w:rPr>
      </w:pPr>
      <w:bookmarkStart w:id="7" w:name="_Toc30621856"/>
      <w:r w:rsidRPr="00335445">
        <w:rPr>
          <w:b/>
          <w:bCs/>
          <w:sz w:val="28"/>
          <w:szCs w:val="28"/>
        </w:rPr>
        <w:t>Особенности и нюансы выбранной темы</w:t>
      </w:r>
      <w:bookmarkEnd w:id="7"/>
    </w:p>
    <w:p w:rsidR="007D0363" w:rsidRPr="001D58E1" w:rsidRDefault="002B1478" w:rsidP="001D58E1">
      <w:pPr>
        <w:pStyle w:val="a9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Муравленко огромное количество школьников ежедневно посещают разные секции и кружки</w:t>
      </w:r>
      <w:r w:rsidR="007D0363" w:rsidRPr="00335445">
        <w:rPr>
          <w:rFonts w:cs="Times New Roman"/>
          <w:szCs w:val="28"/>
        </w:rPr>
        <w:t>.</w:t>
      </w:r>
      <w:r w:rsidR="00355239" w:rsidRPr="00335445">
        <w:rPr>
          <w:rFonts w:cs="Times New Roman"/>
          <w:szCs w:val="28"/>
        </w:rPr>
        <w:t xml:space="preserve"> </w:t>
      </w:r>
      <w:r w:rsidR="00084E12" w:rsidRPr="00335445">
        <w:rPr>
          <w:rFonts w:cs="Times New Roman"/>
          <w:szCs w:val="28"/>
        </w:rPr>
        <w:t>У</w:t>
      </w:r>
      <w:r w:rsidRPr="00335445">
        <w:rPr>
          <w:rFonts w:cs="Times New Roman"/>
          <w:szCs w:val="28"/>
        </w:rPr>
        <w:t>чет этих посещений по всему городу, который сдаётся для отчета администрации округа.</w:t>
      </w:r>
      <w:r w:rsidR="00084E12" w:rsidRPr="00335445">
        <w:rPr>
          <w:rFonts w:cs="Times New Roman"/>
          <w:szCs w:val="28"/>
        </w:rPr>
        <w:t xml:space="preserve"> На данный момент все данные собираются вручную</w:t>
      </w:r>
      <w:proofErr w:type="gramStart"/>
      <w:r w:rsidR="00084E12" w:rsidRPr="00335445">
        <w:rPr>
          <w:rFonts w:cs="Times New Roman"/>
          <w:szCs w:val="28"/>
        </w:rPr>
        <w:t>.</w:t>
      </w:r>
      <w:r w:rsidRPr="00335445">
        <w:rPr>
          <w:rFonts w:cs="Times New Roman"/>
          <w:szCs w:val="28"/>
        </w:rPr>
        <w:t xml:space="preserve">. </w:t>
      </w:r>
      <w:proofErr w:type="gramEnd"/>
      <w:r w:rsidRPr="00335445">
        <w:rPr>
          <w:rFonts w:cs="Times New Roman"/>
          <w:szCs w:val="28"/>
        </w:rPr>
        <w:t xml:space="preserve">Каждый вид отчета несет в себе работу с фильтрацией и структуризацией собранной информации. </w:t>
      </w:r>
    </w:p>
    <w:p w:rsidR="002B1478" w:rsidRPr="00335445" w:rsidRDefault="007D0363" w:rsidP="00335445">
      <w:pPr>
        <w:pStyle w:val="2"/>
        <w:spacing w:line="360" w:lineRule="auto"/>
        <w:rPr>
          <w:rFonts w:eastAsiaTheme="minorHAnsi" w:cs="Times New Roman"/>
          <w:b w:val="0"/>
          <w:szCs w:val="28"/>
        </w:rPr>
      </w:pPr>
      <w:bookmarkStart w:id="8" w:name="_Toc30621857"/>
      <w:r w:rsidRPr="00335445">
        <w:rPr>
          <w:rFonts w:cs="Times New Roman"/>
          <w:szCs w:val="28"/>
        </w:rPr>
        <w:t>Целевая аудитория</w:t>
      </w:r>
      <w:bookmarkEnd w:id="8"/>
    </w:p>
    <w:p w:rsidR="002B1478" w:rsidRPr="00335445" w:rsidRDefault="002B1478" w:rsidP="0069520D">
      <w:pPr>
        <w:pStyle w:val="a9"/>
        <w:numPr>
          <w:ilvl w:val="0"/>
          <w:numId w:val="5"/>
        </w:numPr>
        <w:spacing w:after="0" w:line="360" w:lineRule="auto"/>
        <w:jc w:val="both"/>
        <w:textAlignment w:val="baseline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Преподаватели</w:t>
      </w:r>
    </w:p>
    <w:p w:rsidR="002B1478" w:rsidRPr="00335445" w:rsidRDefault="002B1478" w:rsidP="0069520D">
      <w:pPr>
        <w:pStyle w:val="a9"/>
        <w:numPr>
          <w:ilvl w:val="0"/>
          <w:numId w:val="5"/>
        </w:numPr>
        <w:spacing w:after="0" w:line="360" w:lineRule="auto"/>
        <w:jc w:val="both"/>
        <w:textAlignment w:val="baseline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Директора школ</w:t>
      </w:r>
      <w:r w:rsidR="00592D1C" w:rsidRPr="00335445">
        <w:rPr>
          <w:rFonts w:eastAsia="Times New Roman" w:cs="Times New Roman"/>
          <w:szCs w:val="28"/>
        </w:rPr>
        <w:t xml:space="preserve"> и внеурочных заведений.</w:t>
      </w:r>
    </w:p>
    <w:p w:rsidR="002B1478" w:rsidRPr="00335445" w:rsidRDefault="002B1478" w:rsidP="0069520D">
      <w:pPr>
        <w:pStyle w:val="a9"/>
        <w:numPr>
          <w:ilvl w:val="0"/>
          <w:numId w:val="5"/>
        </w:numPr>
        <w:spacing w:after="0" w:line="360" w:lineRule="auto"/>
        <w:jc w:val="both"/>
        <w:textAlignment w:val="baseline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Администрация города Муравленко</w:t>
      </w:r>
    </w:p>
    <w:p w:rsidR="0059615D" w:rsidRPr="00335445" w:rsidRDefault="0059615D" w:rsidP="00335445">
      <w:pPr>
        <w:pStyle w:val="3"/>
        <w:spacing w:before="320" w:after="80"/>
        <w:rPr>
          <w:rFonts w:ascii="Times New Roman" w:hAnsi="Times New Roman" w:cs="Times New Roman"/>
          <w:color w:val="auto"/>
          <w:szCs w:val="28"/>
          <w:lang w:val="en-US"/>
        </w:rPr>
      </w:pPr>
      <w:bookmarkStart w:id="9" w:name="_Toc2335018"/>
    </w:p>
    <w:p w:rsidR="00AD7B2E" w:rsidRPr="0042432C" w:rsidRDefault="00AD7B2E" w:rsidP="00335445">
      <w:pPr>
        <w:pStyle w:val="1"/>
        <w:rPr>
          <w:rFonts w:cs="Times New Roman"/>
          <w:sz w:val="28"/>
          <w:szCs w:val="28"/>
        </w:rPr>
      </w:pPr>
      <w:bookmarkStart w:id="10" w:name="_Toc30420707"/>
      <w:bookmarkStart w:id="11" w:name="_Toc30621858"/>
      <w:r w:rsidRPr="0042432C">
        <w:rPr>
          <w:rFonts w:cs="Times New Roman"/>
          <w:sz w:val="28"/>
          <w:szCs w:val="28"/>
        </w:rPr>
        <w:lastRenderedPageBreak/>
        <w:t>ПОСТАНОВКА ЗАДАЧИ И ОПРЕДЕЛЕНИЕ ЦЕЛЕЙ</w:t>
      </w:r>
      <w:bookmarkEnd w:id="9"/>
      <w:bookmarkEnd w:id="10"/>
      <w:bookmarkEnd w:id="11"/>
    </w:p>
    <w:p w:rsidR="00C26452" w:rsidRPr="00335445" w:rsidRDefault="00C26452" w:rsidP="00335445">
      <w:pPr>
        <w:pStyle w:val="aa"/>
        <w:spacing w:before="0" w:beforeAutospacing="0" w:after="0" w:afterAutospacing="0" w:line="360" w:lineRule="auto"/>
        <w:jc w:val="both"/>
        <w:outlineLvl w:val="1"/>
        <w:rPr>
          <w:sz w:val="28"/>
          <w:szCs w:val="28"/>
        </w:rPr>
      </w:pPr>
      <w:bookmarkStart w:id="12" w:name="_Toc30621859"/>
      <w:r w:rsidRPr="00335445">
        <w:rPr>
          <w:b/>
          <w:bCs/>
          <w:sz w:val="28"/>
          <w:szCs w:val="28"/>
        </w:rPr>
        <w:t>Цели разработки</w:t>
      </w:r>
      <w:bookmarkEnd w:id="12"/>
    </w:p>
    <w:p w:rsidR="001D58E1" w:rsidRPr="001D58E1" w:rsidRDefault="00084E12" w:rsidP="001D58E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35445">
        <w:rPr>
          <w:sz w:val="28"/>
          <w:szCs w:val="28"/>
        </w:rPr>
        <w:t xml:space="preserve">Создание </w:t>
      </w:r>
      <w:r w:rsidRPr="00335445">
        <w:rPr>
          <w:color w:val="000000"/>
          <w:sz w:val="28"/>
          <w:szCs w:val="28"/>
        </w:rPr>
        <w:t xml:space="preserve">многостраничного сайта с информацией </w:t>
      </w:r>
      <w:proofErr w:type="gramStart"/>
      <w:r w:rsidRPr="00335445">
        <w:rPr>
          <w:color w:val="000000"/>
          <w:sz w:val="28"/>
          <w:szCs w:val="28"/>
        </w:rPr>
        <w:t>об</w:t>
      </w:r>
      <w:proofErr w:type="gramEnd"/>
      <w:r w:rsidRPr="00335445">
        <w:rPr>
          <w:color w:val="000000"/>
          <w:sz w:val="28"/>
          <w:szCs w:val="28"/>
        </w:rPr>
        <w:t xml:space="preserve"> внеурочной деятельности города Муравленко и системой автоматизированного сбора данных и документооборота</w:t>
      </w:r>
      <w:r w:rsidR="000326AD" w:rsidRPr="00335445">
        <w:rPr>
          <w:color w:val="000000"/>
          <w:sz w:val="28"/>
          <w:szCs w:val="28"/>
        </w:rPr>
        <w:t>, составления и выгрузки отчетов</w:t>
      </w:r>
      <w:r w:rsidR="00640D6A" w:rsidRPr="00335445">
        <w:rPr>
          <w:color w:val="000000"/>
          <w:sz w:val="28"/>
          <w:szCs w:val="28"/>
        </w:rPr>
        <w:t>.</w:t>
      </w:r>
    </w:p>
    <w:p w:rsidR="00AD7B2E" w:rsidRPr="00335445" w:rsidRDefault="00AD7B2E" w:rsidP="00335445">
      <w:pPr>
        <w:pStyle w:val="aa"/>
        <w:spacing w:before="0" w:beforeAutospacing="0" w:after="0" w:afterAutospacing="0" w:line="360" w:lineRule="auto"/>
        <w:jc w:val="both"/>
        <w:outlineLvl w:val="1"/>
        <w:rPr>
          <w:sz w:val="28"/>
          <w:szCs w:val="28"/>
        </w:rPr>
      </w:pPr>
      <w:bookmarkStart w:id="13" w:name="_Toc30621860"/>
      <w:r w:rsidRPr="00335445">
        <w:rPr>
          <w:b/>
          <w:bCs/>
          <w:color w:val="000000"/>
          <w:sz w:val="28"/>
          <w:szCs w:val="28"/>
        </w:rPr>
        <w:t>Задачи проекта</w:t>
      </w:r>
      <w:bookmarkEnd w:id="13"/>
    </w:p>
    <w:p w:rsidR="00AD7B2E" w:rsidRPr="00335445" w:rsidRDefault="00AD7B2E" w:rsidP="00335445">
      <w:pPr>
        <w:ind w:firstLine="360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Для достижения указанных выше целей предполагается решить следующие задачи: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Встреча с заказчиком и определение требований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Оформление документации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Поиск контента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Обработка контента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Проектирование сайта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  <w:lang w:val="en-US"/>
        </w:rPr>
        <w:t>HTML</w:t>
      </w:r>
      <w:r w:rsidRPr="00335445">
        <w:rPr>
          <w:rFonts w:cs="Times New Roman"/>
          <w:szCs w:val="28"/>
        </w:rPr>
        <w:t>-верстка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Разработка скриптов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Тестирование приложения и исправление ошибок</w:t>
      </w:r>
    </w:p>
    <w:p w:rsidR="00AD7B2E" w:rsidRPr="00335445" w:rsidRDefault="00AD7B2E" w:rsidP="0069520D">
      <w:pPr>
        <w:pStyle w:val="a9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Подготовка к защите</w:t>
      </w:r>
    </w:p>
    <w:p w:rsidR="00663E42" w:rsidRPr="00335445" w:rsidRDefault="00663E42" w:rsidP="00335445">
      <w:pPr>
        <w:rPr>
          <w:rFonts w:cs="Times New Roman"/>
          <w:szCs w:val="28"/>
        </w:rPr>
      </w:pPr>
    </w:p>
    <w:p w:rsidR="00AB5139" w:rsidRPr="0042432C" w:rsidRDefault="00AB5139" w:rsidP="00335445">
      <w:pPr>
        <w:pStyle w:val="1"/>
        <w:rPr>
          <w:rFonts w:cs="Times New Roman"/>
          <w:sz w:val="28"/>
          <w:szCs w:val="28"/>
        </w:rPr>
      </w:pPr>
      <w:bookmarkStart w:id="14" w:name="_Toc30621861"/>
      <w:r w:rsidRPr="0042432C">
        <w:rPr>
          <w:rFonts w:eastAsia="Times New Roman" w:cs="Times New Roman"/>
          <w:bCs/>
          <w:color w:val="000000"/>
          <w:sz w:val="28"/>
          <w:szCs w:val="28"/>
        </w:rPr>
        <w:lastRenderedPageBreak/>
        <w:t>ТЕХНИЧЕСКАЯ РЕАЛИЗАЦИЯ ПРОДУКТА</w:t>
      </w:r>
      <w:bookmarkEnd w:id="14"/>
    </w:p>
    <w:p w:rsidR="00663E42" w:rsidRPr="00335445" w:rsidRDefault="00663E42" w:rsidP="00335445">
      <w:pPr>
        <w:pStyle w:val="2"/>
        <w:spacing w:line="360" w:lineRule="auto"/>
        <w:rPr>
          <w:rFonts w:eastAsia="Times New Roman" w:cs="Times New Roman"/>
          <w:b w:val="0"/>
          <w:bCs/>
          <w:color w:val="000000"/>
          <w:szCs w:val="28"/>
        </w:rPr>
      </w:pPr>
      <w:bookmarkStart w:id="15" w:name="_Toc30621862"/>
      <w:r w:rsidRPr="00335445">
        <w:rPr>
          <w:rFonts w:eastAsia="Times New Roman" w:cs="Times New Roman"/>
          <w:bCs/>
          <w:color w:val="000000"/>
          <w:szCs w:val="28"/>
        </w:rPr>
        <w:t xml:space="preserve">Требования к </w:t>
      </w:r>
      <w:r w:rsidR="0030687F" w:rsidRPr="00335445">
        <w:rPr>
          <w:rFonts w:eastAsia="Times New Roman" w:cs="Times New Roman"/>
          <w:bCs/>
          <w:color w:val="000000"/>
          <w:szCs w:val="28"/>
        </w:rPr>
        <w:t>продукту</w:t>
      </w:r>
      <w:bookmarkEnd w:id="15"/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Веб-сайт должен позволять работать с информацией как в режиме ПК (разрешение экрана 1024х768 и выше), так и в режиме смартфон/планшет (разрешение экрана 800х480 и выше). Ограничений по использованию веб-браузеров быть не должно.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Веб-сайт должен отвечать требованиям ГОСТ Р 52 872−2012 «Интернет-ресурсы. Требования доступности для инвалидов по зрению».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открытой части веб-сайта должна размещаться общедоступная информация об организациях дополнительного образования и предоставляемых ими образовательных услугах, расписании занятий, конкурсах и мероприятиях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Доступ к закрытой информации предоставляется после аутентификации пользователя по персональному логину и паролю (возможность интеграции с Единой системы идентификации и аутентификации в будущем), с последующим ограничением прав доступа к информации в зависимости от роли: Администрация, Директор, Педагог, Обучающийся, Родитель.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Информация о перечне кружков/объединений/занятий, расписании занятий, списки обучающихся и педагогов в образовательных организациях вносится в закрытой части сайта пользователями с ролью «Директор», они же выступают в качестве первичных поставщиков информации: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 «МБОУ «Школа № 1 им. В.И. Муравленко»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Интернат для детей КМНС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 «Школа № 2»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 «Школа № 3 им. А.И. Покрышкина»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 «Школа № 4»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 «Школа № 5»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lastRenderedPageBreak/>
        <w:t>МБОУ «Школа № 6»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 «Многопрофильный лицей»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МБОУ «Прогимназия «Эврика»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МАУДО «Центр детского творчества»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МАУДО «Центр технического творчества»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ДО ДХШ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ДО ДМШ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ДО ДШИ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МБУДО «Детско-юношеская спортивная школа»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«Спортивная школа «Арктика»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ДО «Центр спорта «Муравленко»</w:t>
      </w:r>
    </w:p>
    <w:p w:rsidR="00663E42" w:rsidRPr="00335445" w:rsidRDefault="00663E42" w:rsidP="0069520D">
      <w:pPr>
        <w:pStyle w:val="a9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МБУ «ЦОПСМ» «Ямал»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Должна быть предусмотрена возможность импорта расписания из текстового файла (*.</w:t>
      </w:r>
      <w:r w:rsidRPr="00335445">
        <w:rPr>
          <w:rFonts w:cs="Times New Roman"/>
          <w:szCs w:val="28"/>
          <w:lang w:val="en-US"/>
        </w:rPr>
        <w:t>txt</w:t>
      </w:r>
      <w:r w:rsidRPr="00335445">
        <w:rPr>
          <w:rFonts w:cs="Times New Roman"/>
          <w:szCs w:val="28"/>
        </w:rPr>
        <w:t>) или файла с разделителями запятыми (*.</w:t>
      </w:r>
      <w:r w:rsidRPr="00335445">
        <w:rPr>
          <w:rFonts w:cs="Times New Roman"/>
          <w:szCs w:val="28"/>
          <w:lang w:val="en-US"/>
        </w:rPr>
        <w:t>csv</w:t>
      </w:r>
      <w:r w:rsidRPr="00335445">
        <w:rPr>
          <w:rFonts w:cs="Times New Roman"/>
          <w:szCs w:val="28"/>
        </w:rPr>
        <w:t>).</w:t>
      </w:r>
    </w:p>
    <w:p w:rsidR="00663E42" w:rsidRPr="00335445" w:rsidRDefault="00663E42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Первичные поставщики информации вносят всю необходимую информацию на этапе тестирования веб-сайта и при необходимости актуализируется впоследствии. </w:t>
      </w:r>
    </w:p>
    <w:p w:rsidR="000325DF" w:rsidRPr="00335445" w:rsidRDefault="000325DF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Для надежной работы сайта необходима бесперебойная работа технических средств и программ</w:t>
      </w:r>
    </w:p>
    <w:p w:rsidR="000325DF" w:rsidRPr="00335445" w:rsidRDefault="000325DF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сервера, а также каналов связи, клиентского компьютера, его ОС и браузера и реализована авторизация пользователей.</w:t>
      </w:r>
    </w:p>
    <w:p w:rsidR="000325DF" w:rsidRPr="00335445" w:rsidRDefault="000325DF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Сайт должен нормально функционировать в корректно установленных и корректно работающих браузерах:</w:t>
      </w:r>
    </w:p>
    <w:p w:rsidR="000325DF" w:rsidRPr="00335445" w:rsidRDefault="000325DF" w:rsidP="0069520D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35445">
        <w:rPr>
          <w:rFonts w:cs="Times New Roman"/>
          <w:szCs w:val="28"/>
        </w:rPr>
        <w:t>Opera</w:t>
      </w:r>
      <w:proofErr w:type="spellEnd"/>
      <w:r w:rsidRPr="00335445">
        <w:rPr>
          <w:rFonts w:cs="Times New Roman"/>
          <w:szCs w:val="28"/>
        </w:rPr>
        <w:t xml:space="preserve"> 34 или выше;</w:t>
      </w:r>
    </w:p>
    <w:p w:rsidR="000325DF" w:rsidRPr="00335445" w:rsidRDefault="000325DF" w:rsidP="0069520D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35445">
        <w:rPr>
          <w:rFonts w:cs="Times New Roman"/>
          <w:szCs w:val="28"/>
        </w:rPr>
        <w:t>Mozilla</w:t>
      </w:r>
      <w:proofErr w:type="spellEnd"/>
      <w:r w:rsidRPr="00335445">
        <w:rPr>
          <w:rFonts w:cs="Times New Roman"/>
          <w:szCs w:val="28"/>
        </w:rPr>
        <w:t xml:space="preserve"> </w:t>
      </w:r>
      <w:proofErr w:type="spellStart"/>
      <w:r w:rsidRPr="00335445">
        <w:rPr>
          <w:rFonts w:cs="Times New Roman"/>
          <w:szCs w:val="28"/>
        </w:rPr>
        <w:t>Firefox</w:t>
      </w:r>
      <w:proofErr w:type="spellEnd"/>
      <w:r w:rsidRPr="00335445">
        <w:rPr>
          <w:rFonts w:cs="Times New Roman"/>
          <w:szCs w:val="28"/>
        </w:rPr>
        <w:t xml:space="preserve"> 43.0.3 или выше;</w:t>
      </w:r>
    </w:p>
    <w:p w:rsidR="000325DF" w:rsidRPr="00335445" w:rsidRDefault="000325DF" w:rsidP="0069520D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35445">
        <w:rPr>
          <w:rFonts w:cs="Times New Roman"/>
          <w:szCs w:val="28"/>
        </w:rPr>
        <w:t>Chrome</w:t>
      </w:r>
      <w:proofErr w:type="spellEnd"/>
      <w:r w:rsidRPr="00335445">
        <w:rPr>
          <w:rFonts w:cs="Times New Roman"/>
          <w:szCs w:val="28"/>
        </w:rPr>
        <w:t xml:space="preserve"> 47 или выше;</w:t>
      </w:r>
    </w:p>
    <w:p w:rsidR="000325DF" w:rsidRPr="00335445" w:rsidRDefault="000325DF" w:rsidP="0069520D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335445">
        <w:rPr>
          <w:rFonts w:cs="Times New Roman"/>
          <w:szCs w:val="28"/>
        </w:rPr>
        <w:t>Safari</w:t>
      </w:r>
      <w:proofErr w:type="spellEnd"/>
      <w:r w:rsidRPr="00335445">
        <w:rPr>
          <w:rFonts w:cs="Times New Roman"/>
          <w:szCs w:val="28"/>
        </w:rPr>
        <w:t xml:space="preserve"> 5.1.7 или выше;</w:t>
      </w:r>
    </w:p>
    <w:p w:rsidR="000325DF" w:rsidRPr="00335445" w:rsidRDefault="000325DF" w:rsidP="0069520D">
      <w:pPr>
        <w:pStyle w:val="a9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  <w:lang w:val="en-US"/>
        </w:rPr>
        <w:t xml:space="preserve">Android Browser 19.1.0.5 </w:t>
      </w:r>
      <w:r w:rsidRPr="00335445">
        <w:rPr>
          <w:rFonts w:cs="Times New Roman"/>
          <w:szCs w:val="28"/>
        </w:rPr>
        <w:t>или выше</w:t>
      </w:r>
      <w:r w:rsidRPr="00335445">
        <w:rPr>
          <w:rFonts w:cs="Times New Roman"/>
          <w:szCs w:val="28"/>
          <w:lang w:val="en-US"/>
        </w:rPr>
        <w:t>.</w:t>
      </w:r>
    </w:p>
    <w:p w:rsidR="00663E42" w:rsidRPr="00335445" w:rsidRDefault="00663E42" w:rsidP="00335445">
      <w:pPr>
        <w:ind w:right="141"/>
        <w:jc w:val="both"/>
        <w:rPr>
          <w:rFonts w:eastAsia="Times New Roman" w:cs="Times New Roman"/>
          <w:b/>
          <w:bCs/>
          <w:color w:val="000000"/>
          <w:szCs w:val="28"/>
        </w:rPr>
      </w:pPr>
    </w:p>
    <w:p w:rsidR="0092577A" w:rsidRPr="00335445" w:rsidRDefault="00AB5139" w:rsidP="001D58E1">
      <w:pPr>
        <w:pStyle w:val="2"/>
      </w:pPr>
      <w:bookmarkStart w:id="16" w:name="_Toc30621863"/>
      <w:r w:rsidRPr="00335445">
        <w:lastRenderedPageBreak/>
        <w:t xml:space="preserve">Структура </w:t>
      </w:r>
      <w:r w:rsidR="0030687F" w:rsidRPr="00335445">
        <w:t>продукт</w:t>
      </w:r>
      <w:r w:rsidR="00C64E23" w:rsidRPr="00335445">
        <w:t>а</w:t>
      </w:r>
      <w:bookmarkEnd w:id="16"/>
    </w:p>
    <w:p w:rsidR="0092577A" w:rsidRPr="00335445" w:rsidRDefault="0092577A" w:rsidP="00335445">
      <w:pPr>
        <w:ind w:right="141"/>
        <w:jc w:val="both"/>
        <w:rPr>
          <w:rFonts w:eastAsia="Times New Roman" w:cs="Times New Roman"/>
          <w:bCs/>
          <w:color w:val="000000"/>
          <w:szCs w:val="28"/>
        </w:rPr>
      </w:pPr>
      <w:r w:rsidRPr="00335445">
        <w:rPr>
          <w:rFonts w:eastAsia="Times New Roman" w:cs="Times New Roman"/>
          <w:bCs/>
          <w:color w:val="000000"/>
          <w:szCs w:val="28"/>
        </w:rPr>
        <w:tab/>
      </w:r>
      <w:r w:rsidR="00953B64" w:rsidRPr="00335445">
        <w:rPr>
          <w:rFonts w:eastAsia="Times New Roman" w:cs="Times New Roman"/>
          <w:bCs/>
          <w:color w:val="000000"/>
          <w:szCs w:val="28"/>
        </w:rPr>
        <w:t>Продукт</w:t>
      </w:r>
      <w:r w:rsidRPr="00335445">
        <w:rPr>
          <w:rFonts w:eastAsia="Times New Roman" w:cs="Times New Roman"/>
          <w:bCs/>
          <w:color w:val="000000"/>
          <w:szCs w:val="28"/>
        </w:rPr>
        <w:t xml:space="preserve"> представляет собой многостраничный сайт</w:t>
      </w:r>
      <w:r w:rsidR="00A51F7F" w:rsidRPr="00335445">
        <w:rPr>
          <w:rFonts w:eastAsia="Times New Roman" w:cs="Times New Roman"/>
          <w:bCs/>
          <w:color w:val="000000"/>
          <w:szCs w:val="28"/>
        </w:rPr>
        <w:t>. Структура сайта состоит из двух частей открытая</w:t>
      </w:r>
      <w:r w:rsidRPr="00335445">
        <w:rPr>
          <w:rFonts w:eastAsia="Times New Roman" w:cs="Times New Roman"/>
          <w:bCs/>
          <w:color w:val="000000"/>
          <w:szCs w:val="28"/>
        </w:rPr>
        <w:t xml:space="preserve"> часть</w:t>
      </w:r>
      <w:r w:rsidR="00A51F7F" w:rsidRPr="00335445">
        <w:rPr>
          <w:rFonts w:eastAsia="Times New Roman" w:cs="Times New Roman"/>
          <w:bCs/>
          <w:color w:val="000000"/>
          <w:szCs w:val="28"/>
        </w:rPr>
        <w:t>, доступная все постелям сайта, и часть доступная</w:t>
      </w:r>
      <w:r w:rsidRPr="00335445">
        <w:rPr>
          <w:rFonts w:eastAsia="Times New Roman" w:cs="Times New Roman"/>
          <w:bCs/>
          <w:color w:val="000000"/>
          <w:szCs w:val="28"/>
        </w:rPr>
        <w:t xml:space="preserve"> только авторизовавшимся пользователям.</w:t>
      </w:r>
      <w:r w:rsidR="00A51F7F" w:rsidRPr="00335445">
        <w:rPr>
          <w:rFonts w:eastAsia="Times New Roman" w:cs="Times New Roman"/>
          <w:bCs/>
          <w:color w:val="000000"/>
          <w:szCs w:val="28"/>
        </w:rPr>
        <w:t xml:space="preserve"> (Рис. 1)</w:t>
      </w:r>
      <w:r w:rsidRPr="00335445">
        <w:rPr>
          <w:rFonts w:eastAsia="Times New Roman" w:cs="Times New Roman"/>
          <w:bCs/>
          <w:color w:val="000000"/>
          <w:szCs w:val="28"/>
        </w:rPr>
        <w:t xml:space="preserve"> </w:t>
      </w:r>
    </w:p>
    <w:p w:rsidR="0092577A" w:rsidRPr="00335445" w:rsidRDefault="0092577A" w:rsidP="00335445">
      <w:pPr>
        <w:ind w:right="141"/>
        <w:jc w:val="both"/>
        <w:rPr>
          <w:rFonts w:eastAsia="Times New Roman" w:cs="Times New Roman"/>
          <w:bCs/>
          <w:color w:val="000000"/>
          <w:szCs w:val="28"/>
        </w:rPr>
      </w:pPr>
      <w:r w:rsidRPr="00335445">
        <w:rPr>
          <w:rFonts w:eastAsia="Times New Roman" w:cs="Times New Roman"/>
          <w:bCs/>
          <w:color w:val="000000"/>
          <w:szCs w:val="28"/>
        </w:rPr>
        <w:tab/>
        <w:t>Обычный пользователь имеет доступ к таким страницам как: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Главная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Список учреждений</w:t>
      </w:r>
    </w:p>
    <w:p w:rsidR="0092577A" w:rsidRPr="00335445" w:rsidRDefault="0092577A" w:rsidP="0069520D">
      <w:pPr>
        <w:pStyle w:val="a9"/>
        <w:numPr>
          <w:ilvl w:val="1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Информация об учреждении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Список Мероприятий</w:t>
      </w:r>
    </w:p>
    <w:p w:rsidR="0092577A" w:rsidRPr="00335445" w:rsidRDefault="0092577A" w:rsidP="0069520D">
      <w:pPr>
        <w:pStyle w:val="a9"/>
        <w:numPr>
          <w:ilvl w:val="1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Информация об мероприятие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Контакты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Авторизация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Политика обработки данных</w:t>
      </w:r>
    </w:p>
    <w:p w:rsidR="0092577A" w:rsidRPr="00335445" w:rsidRDefault="0092577A" w:rsidP="0069520D">
      <w:pPr>
        <w:pStyle w:val="a9"/>
        <w:numPr>
          <w:ilvl w:val="0"/>
          <w:numId w:val="13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Авторские права</w:t>
      </w:r>
    </w:p>
    <w:p w:rsidR="0092577A" w:rsidRPr="00335445" w:rsidRDefault="0092577A" w:rsidP="00335445">
      <w:pPr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Пользователи, которые авторизовались в системе, в зависимости от их уровня доступа, доступны следующие страницы:</w:t>
      </w:r>
    </w:p>
    <w:p w:rsidR="0092577A" w:rsidRPr="00335445" w:rsidRDefault="0092577A" w:rsidP="0069520D">
      <w:pPr>
        <w:pStyle w:val="a9"/>
        <w:numPr>
          <w:ilvl w:val="0"/>
          <w:numId w:val="14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Профиль (На любом уровне доступа)</w:t>
      </w:r>
    </w:p>
    <w:p w:rsidR="0092577A" w:rsidRPr="00335445" w:rsidRDefault="0092577A" w:rsidP="0069520D">
      <w:pPr>
        <w:pStyle w:val="a9"/>
        <w:numPr>
          <w:ilvl w:val="0"/>
          <w:numId w:val="14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Домашние задания (Преподаватель)</w:t>
      </w:r>
    </w:p>
    <w:p w:rsidR="0092577A" w:rsidRPr="00335445" w:rsidRDefault="0092577A" w:rsidP="0069520D">
      <w:pPr>
        <w:pStyle w:val="a9"/>
        <w:numPr>
          <w:ilvl w:val="0"/>
          <w:numId w:val="14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Мероприятия (Директор, Администрация)</w:t>
      </w:r>
    </w:p>
    <w:p w:rsidR="0092577A" w:rsidRPr="00335445" w:rsidRDefault="00A158F2" w:rsidP="0069520D">
      <w:pPr>
        <w:pStyle w:val="a9"/>
        <w:numPr>
          <w:ilvl w:val="0"/>
          <w:numId w:val="14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Учреждения (</w:t>
      </w:r>
      <w:r w:rsidR="0092577A" w:rsidRPr="00335445">
        <w:rPr>
          <w:rFonts w:eastAsia="Times New Roman" w:cs="Times New Roman"/>
          <w:szCs w:val="28"/>
        </w:rPr>
        <w:t>Директор, Администрация)</w:t>
      </w:r>
    </w:p>
    <w:p w:rsidR="0092577A" w:rsidRPr="00335445" w:rsidRDefault="0092577A" w:rsidP="0069520D">
      <w:pPr>
        <w:pStyle w:val="a9"/>
        <w:numPr>
          <w:ilvl w:val="0"/>
          <w:numId w:val="14"/>
        </w:numPr>
        <w:spacing w:after="0" w:line="360" w:lineRule="auto"/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>Отчеты</w:t>
      </w:r>
      <w:r w:rsidRPr="00335445">
        <w:rPr>
          <w:rFonts w:eastAsia="Times New Roman" w:cs="Times New Roman"/>
          <w:szCs w:val="28"/>
          <w:lang w:val="en-US"/>
        </w:rPr>
        <w:t xml:space="preserve"> </w:t>
      </w:r>
      <w:r w:rsidRPr="00335445">
        <w:rPr>
          <w:rFonts w:eastAsia="Times New Roman" w:cs="Times New Roman"/>
          <w:szCs w:val="28"/>
        </w:rPr>
        <w:t>(Администрация, Директор)</w:t>
      </w:r>
    </w:p>
    <w:p w:rsidR="00A51F7F" w:rsidRPr="00335445" w:rsidRDefault="0092577A" w:rsidP="00335445">
      <w:pPr>
        <w:ind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 xml:space="preserve">Всего страниц </w:t>
      </w:r>
      <w:proofErr w:type="spellStart"/>
      <w:r w:rsidRPr="00335445">
        <w:rPr>
          <w:rFonts w:eastAsia="Times New Roman" w:cs="Times New Roman"/>
          <w:szCs w:val="28"/>
        </w:rPr>
        <w:t>задейственных</w:t>
      </w:r>
      <w:proofErr w:type="spellEnd"/>
      <w:r w:rsidRPr="00335445">
        <w:rPr>
          <w:rFonts w:eastAsia="Times New Roman" w:cs="Times New Roman"/>
          <w:szCs w:val="28"/>
        </w:rPr>
        <w:t xml:space="preserve"> на сайте: </w:t>
      </w:r>
      <w:r w:rsidR="00A51F7F" w:rsidRPr="00335445">
        <w:rPr>
          <w:rFonts w:eastAsia="Times New Roman" w:cs="Times New Roman"/>
          <w:szCs w:val="28"/>
        </w:rPr>
        <w:t>18</w:t>
      </w:r>
    </w:p>
    <w:p w:rsidR="0092577A" w:rsidRPr="00335445" w:rsidRDefault="0092577A" w:rsidP="00335445">
      <w:pPr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szCs w:val="28"/>
        </w:rPr>
        <w:t xml:space="preserve"> </w:t>
      </w:r>
    </w:p>
    <w:p w:rsidR="00AB5139" w:rsidRPr="00335445" w:rsidRDefault="00BE54EB" w:rsidP="00335445">
      <w:pPr>
        <w:pStyle w:val="a9"/>
        <w:spacing w:after="0" w:line="360" w:lineRule="auto"/>
        <w:ind w:left="-1276" w:right="141"/>
        <w:jc w:val="both"/>
        <w:rPr>
          <w:rFonts w:eastAsia="Times New Roman" w:cs="Times New Roman"/>
          <w:szCs w:val="28"/>
        </w:rPr>
      </w:pPr>
      <w:r w:rsidRPr="00335445">
        <w:rPr>
          <w:rFonts w:eastAsia="Times New Roman" w:cs="Times New Roman"/>
          <w:noProof/>
          <w:szCs w:val="28"/>
        </w:rPr>
        <w:lastRenderedPageBreak/>
        <w:drawing>
          <wp:inline distT="0" distB="0" distL="0" distR="0">
            <wp:extent cx="6278182" cy="3110345"/>
            <wp:effectExtent l="19050" t="0" r="8318" b="0"/>
            <wp:docPr id="1" name="Рисунок 1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8" r="13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32" cy="31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94" w:rsidRPr="001D58E1" w:rsidRDefault="001D58E1" w:rsidP="001D58E1">
      <w:pPr>
        <w:pStyle w:val="af0"/>
      </w:pPr>
      <w:r>
        <w:t>Рисунок 1 - структура сайта</w:t>
      </w:r>
    </w:p>
    <w:p w:rsidR="00AB5139" w:rsidRPr="00335445" w:rsidRDefault="00AB5139" w:rsidP="00335445">
      <w:pPr>
        <w:pStyle w:val="2"/>
        <w:spacing w:line="360" w:lineRule="auto"/>
        <w:rPr>
          <w:rFonts w:eastAsia="Times New Roman" w:cs="Times New Roman"/>
          <w:szCs w:val="28"/>
        </w:rPr>
      </w:pPr>
      <w:bookmarkStart w:id="17" w:name="_Toc30621864"/>
      <w:r w:rsidRPr="00335445">
        <w:rPr>
          <w:rFonts w:eastAsia="Times New Roman" w:cs="Times New Roman"/>
          <w:bCs/>
          <w:color w:val="000000"/>
          <w:szCs w:val="28"/>
        </w:rPr>
        <w:t>Требования к функциональным характеристикам</w:t>
      </w:r>
      <w:bookmarkEnd w:id="17"/>
    </w:p>
    <w:p w:rsidR="006659E1" w:rsidRPr="00335445" w:rsidRDefault="006659E1" w:rsidP="001D58E1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Для выполнения своего назначения, продукт должен предоставлять пользователям и администраторам следующие функции.</w:t>
      </w:r>
    </w:p>
    <w:p w:rsidR="00EA1E0D" w:rsidRPr="00335445" w:rsidRDefault="00EA1E0D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Учителя:</w:t>
      </w:r>
    </w:p>
    <w:p w:rsidR="00ED1475" w:rsidRDefault="00EA1E0D" w:rsidP="0069520D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Запись домашнего задания</w:t>
      </w:r>
      <w:r w:rsidR="002371DD">
        <w:rPr>
          <w:rFonts w:cs="Times New Roman"/>
          <w:szCs w:val="28"/>
        </w:rPr>
        <w:t>;</w:t>
      </w:r>
    </w:p>
    <w:p w:rsidR="002371DD" w:rsidRPr="00335445" w:rsidRDefault="002371DD" w:rsidP="0069520D">
      <w:pPr>
        <w:pStyle w:val="a9"/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Отметка посещаемости.</w:t>
      </w:r>
    </w:p>
    <w:p w:rsidR="00ED1475" w:rsidRPr="00335445" w:rsidRDefault="00ED1475" w:rsidP="00335445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 Директора:</w:t>
      </w:r>
    </w:p>
    <w:p w:rsidR="00ED1475" w:rsidRPr="00335445" w:rsidRDefault="00ED1475" w:rsidP="0069520D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Создание отчетов;</w:t>
      </w:r>
    </w:p>
    <w:p w:rsidR="00ED1475" w:rsidRPr="00335445" w:rsidRDefault="00ED1475" w:rsidP="0069520D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Администрирование своих мероприятий;</w:t>
      </w:r>
    </w:p>
    <w:p w:rsidR="00ED1475" w:rsidRPr="00335445" w:rsidRDefault="00ED1475" w:rsidP="0069520D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Администрирование информации об учреждении</w:t>
      </w:r>
      <w:r w:rsidRPr="00335445">
        <w:rPr>
          <w:rFonts w:cs="Times New Roman"/>
          <w:szCs w:val="28"/>
          <w:lang w:val="en-US"/>
        </w:rPr>
        <w:t>;</w:t>
      </w:r>
    </w:p>
    <w:p w:rsidR="00ED1475" w:rsidRPr="00335445" w:rsidRDefault="00ED1475" w:rsidP="0069520D">
      <w:pPr>
        <w:pStyle w:val="a9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Администрирование расписания занятий</w:t>
      </w:r>
      <w:r w:rsidRPr="00335445">
        <w:rPr>
          <w:rFonts w:cs="Times New Roman"/>
          <w:szCs w:val="28"/>
          <w:lang w:val="en-US"/>
        </w:rPr>
        <w:t>.</w:t>
      </w:r>
    </w:p>
    <w:p w:rsidR="00ED1475" w:rsidRPr="00335445" w:rsidRDefault="00ED1475" w:rsidP="00335445">
      <w:pPr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</w:rPr>
        <w:t>Администрация</w:t>
      </w:r>
      <w:r w:rsidRPr="00335445">
        <w:rPr>
          <w:rFonts w:cs="Times New Roman"/>
          <w:szCs w:val="28"/>
          <w:lang w:val="en-US"/>
        </w:rPr>
        <w:t>:</w:t>
      </w:r>
    </w:p>
    <w:p w:rsidR="00ED1475" w:rsidRPr="00335445" w:rsidRDefault="00ED1475" w:rsidP="0069520D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Создание отчетов</w:t>
      </w:r>
      <w:r w:rsidRPr="00335445">
        <w:rPr>
          <w:rFonts w:cs="Times New Roman"/>
          <w:szCs w:val="28"/>
          <w:lang w:val="en-US"/>
        </w:rPr>
        <w:t>;</w:t>
      </w:r>
    </w:p>
    <w:p w:rsidR="00ED1475" w:rsidRPr="00335445" w:rsidRDefault="00ED1475" w:rsidP="0069520D">
      <w:pPr>
        <w:pStyle w:val="a9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Администрирование информации об учреждениях, мероприятиях.</w:t>
      </w:r>
    </w:p>
    <w:p w:rsidR="00AB5139" w:rsidRPr="00335445" w:rsidRDefault="00AB5139" w:rsidP="00335445">
      <w:pPr>
        <w:jc w:val="both"/>
        <w:rPr>
          <w:rFonts w:eastAsia="Times New Roman" w:cs="Times New Roman"/>
          <w:szCs w:val="28"/>
        </w:rPr>
      </w:pPr>
    </w:p>
    <w:p w:rsidR="008C0C3C" w:rsidRPr="0042432C" w:rsidRDefault="008C0C3C" w:rsidP="00335445">
      <w:pPr>
        <w:pStyle w:val="1"/>
        <w:rPr>
          <w:rFonts w:cs="Times New Roman"/>
          <w:sz w:val="28"/>
          <w:szCs w:val="28"/>
        </w:rPr>
      </w:pPr>
      <w:bookmarkStart w:id="18" w:name="_Toc30621865"/>
      <w:r w:rsidRPr="0042432C">
        <w:rPr>
          <w:rFonts w:cs="Times New Roman"/>
          <w:sz w:val="28"/>
          <w:szCs w:val="28"/>
        </w:rPr>
        <w:lastRenderedPageBreak/>
        <w:t>Требования к формированию отчетов</w:t>
      </w:r>
      <w:bookmarkEnd w:id="18"/>
    </w:p>
    <w:p w:rsidR="008C0C3C" w:rsidRPr="00A158F2" w:rsidRDefault="008C0C3C" w:rsidP="00A158F2">
      <w:pPr>
        <w:pStyle w:val="2"/>
      </w:pPr>
      <w:bookmarkStart w:id="19" w:name="_Toc30621866"/>
      <w:r w:rsidRPr="00A158F2">
        <w:t>Отчет «Охват дополнительным образованием по классам»</w:t>
      </w:r>
      <w:bookmarkEnd w:id="19"/>
    </w:p>
    <w:p w:rsidR="008C0C3C" w:rsidRPr="00335445" w:rsidRDefault="008541AC" w:rsidP="0094659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 w:rsidR="008C0C3C" w:rsidRPr="00335445">
        <w:rPr>
          <w:rFonts w:cs="Times New Roman"/>
          <w:szCs w:val="28"/>
        </w:rPr>
        <w:t xml:space="preserve"> доступен пользователям с ролью «Администрация», «Директор»</w:t>
      </w:r>
      <w:r>
        <w:rPr>
          <w:rFonts w:cs="Times New Roman"/>
          <w:szCs w:val="28"/>
        </w:rPr>
        <w:t>.</w:t>
      </w:r>
    </w:p>
    <w:p w:rsidR="008C0C3C" w:rsidRPr="00335445" w:rsidRDefault="008541AC" w:rsidP="008541A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</w:t>
      </w:r>
      <w:r w:rsidR="008C0C3C" w:rsidRPr="00335445">
        <w:rPr>
          <w:rFonts w:cs="Times New Roman"/>
          <w:szCs w:val="28"/>
        </w:rPr>
        <w:t xml:space="preserve"> фильтров в отчете </w:t>
      </w:r>
      <w:r>
        <w:rPr>
          <w:rFonts w:cs="Times New Roman"/>
          <w:szCs w:val="28"/>
        </w:rPr>
        <w:t xml:space="preserve">задаётся школа (по умолчанию </w:t>
      </w:r>
      <w:r w:rsidR="008C0C3C" w:rsidRPr="00335445">
        <w:rPr>
          <w:rFonts w:cs="Times New Roman"/>
          <w:szCs w:val="28"/>
        </w:rPr>
        <w:t>«Все»)</w:t>
      </w:r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качестве результата формируется отчет по количеству обучающихся, охваченных дополнительным образованием. Например:</w:t>
      </w:r>
    </w:p>
    <w:tbl>
      <w:tblPr>
        <w:tblStyle w:val="ab"/>
        <w:tblW w:w="0" w:type="auto"/>
        <w:tblLayout w:type="fixed"/>
        <w:tblLook w:val="04A0"/>
      </w:tblPr>
      <w:tblGrid>
        <w:gridCol w:w="2802"/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567"/>
      </w:tblGrid>
      <w:tr w:rsidR="008C0C3C" w:rsidRPr="00335445" w:rsidTr="002371DD"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ООО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Общее число</w:t>
            </w:r>
          </w:p>
        </w:tc>
        <w:tc>
          <w:tcPr>
            <w:tcW w:w="49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335445">
            <w:pPr>
              <w:ind w:left="708" w:hanging="708"/>
              <w:jc w:val="center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из них</w:t>
            </w:r>
          </w:p>
        </w:tc>
      </w:tr>
      <w:tr w:rsidR="008C0C3C" w:rsidRPr="00335445" w:rsidTr="002371DD">
        <w:trPr>
          <w:cantSplit/>
          <w:trHeight w:val="1348"/>
        </w:trPr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335445">
            <w:pPr>
              <w:rPr>
                <w:rFonts w:cs="Times New Roman"/>
                <w:i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335445">
            <w:pPr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2371DD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1 к</w:t>
            </w:r>
            <w:r w:rsidR="008C0C3C" w:rsidRPr="00335445">
              <w:rPr>
                <w:rFonts w:cs="Times New Roman"/>
                <w:i/>
                <w:szCs w:val="28"/>
              </w:rPr>
              <w:t>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2 класс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3 класс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4 класс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5 класс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6 класс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7 класс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8 класс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9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10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11 класс</w:t>
            </w: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«МБОУ «Школа № 1 им. В.И. Муравленко»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3 им. А.И. Покрышкина»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4»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5»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6»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</w:tbl>
    <w:p w:rsidR="008C0C3C" w:rsidRPr="002371DD" w:rsidRDefault="008C0C3C" w:rsidP="002371DD">
      <w:pPr>
        <w:pStyle w:val="2"/>
      </w:pPr>
      <w:bookmarkStart w:id="20" w:name="_Toc30621867"/>
      <w:r w:rsidRPr="002371DD">
        <w:t>Отчет «Охват дополнительным образованием по статусам»</w:t>
      </w:r>
      <w:bookmarkEnd w:id="20"/>
    </w:p>
    <w:p w:rsidR="008C0C3C" w:rsidRPr="00335445" w:rsidRDefault="0094659F" w:rsidP="0094659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 w:rsidR="008C0C3C" w:rsidRPr="00335445">
        <w:rPr>
          <w:rFonts w:cs="Times New Roman"/>
          <w:szCs w:val="28"/>
        </w:rPr>
        <w:t xml:space="preserve"> доступен пользователям с ролью «Администрация», «Директор»</w:t>
      </w:r>
      <w:r w:rsidR="008541AC">
        <w:rPr>
          <w:rFonts w:cs="Times New Roman"/>
          <w:szCs w:val="28"/>
        </w:rPr>
        <w:t>.</w:t>
      </w:r>
    </w:p>
    <w:p w:rsidR="008C0C3C" w:rsidRPr="008541AC" w:rsidRDefault="008541AC" w:rsidP="008541A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фильтров в отчете задаётся школа (по умолчанию</w:t>
      </w:r>
      <w:r w:rsidR="008C0C3C" w:rsidRPr="008541AC">
        <w:rPr>
          <w:rFonts w:cs="Times New Roman"/>
          <w:szCs w:val="28"/>
        </w:rPr>
        <w:t xml:space="preserve"> «Все») </w:t>
      </w:r>
    </w:p>
    <w:p w:rsidR="008541AC" w:rsidRDefault="008C0C3C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В качестве результата формируется отчет по количеству </w:t>
      </w:r>
      <w:proofErr w:type="gramStart"/>
      <w:r w:rsidRPr="00335445">
        <w:rPr>
          <w:rFonts w:cs="Times New Roman"/>
          <w:szCs w:val="28"/>
        </w:rPr>
        <w:t>обучающихся</w:t>
      </w:r>
      <w:proofErr w:type="gramEnd"/>
      <w:r w:rsidRPr="00335445">
        <w:rPr>
          <w:rFonts w:cs="Times New Roman"/>
          <w:szCs w:val="28"/>
        </w:rPr>
        <w:t xml:space="preserve">, охваченных дополнительным образованием. </w:t>
      </w:r>
    </w:p>
    <w:p w:rsidR="008541AC" w:rsidRDefault="008541AC" w:rsidP="0094659F">
      <w:pPr>
        <w:ind w:firstLine="708"/>
        <w:jc w:val="both"/>
        <w:rPr>
          <w:rFonts w:cs="Times New Roman"/>
          <w:szCs w:val="28"/>
        </w:rPr>
      </w:pPr>
    </w:p>
    <w:p w:rsidR="008541AC" w:rsidRDefault="008541AC" w:rsidP="0094659F">
      <w:pPr>
        <w:ind w:firstLine="708"/>
        <w:jc w:val="both"/>
        <w:rPr>
          <w:rFonts w:cs="Times New Roman"/>
          <w:szCs w:val="28"/>
        </w:rPr>
      </w:pPr>
    </w:p>
    <w:p w:rsidR="008541AC" w:rsidRDefault="008541AC" w:rsidP="0094659F">
      <w:pPr>
        <w:ind w:firstLine="708"/>
        <w:jc w:val="both"/>
        <w:rPr>
          <w:rFonts w:cs="Times New Roman"/>
          <w:szCs w:val="28"/>
        </w:rPr>
      </w:pPr>
    </w:p>
    <w:p w:rsidR="008C0C3C" w:rsidRPr="00335445" w:rsidRDefault="008C0C3C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lastRenderedPageBreak/>
        <w:t>Например:</w:t>
      </w:r>
    </w:p>
    <w:tbl>
      <w:tblPr>
        <w:tblStyle w:val="ab"/>
        <w:tblW w:w="9345" w:type="dxa"/>
        <w:tblLayout w:type="fixed"/>
        <w:tblLook w:val="04A0"/>
      </w:tblPr>
      <w:tblGrid>
        <w:gridCol w:w="2235"/>
        <w:gridCol w:w="992"/>
        <w:gridCol w:w="567"/>
        <w:gridCol w:w="567"/>
        <w:gridCol w:w="567"/>
        <w:gridCol w:w="567"/>
        <w:gridCol w:w="447"/>
        <w:gridCol w:w="425"/>
        <w:gridCol w:w="426"/>
        <w:gridCol w:w="686"/>
        <w:gridCol w:w="567"/>
        <w:gridCol w:w="709"/>
        <w:gridCol w:w="590"/>
      </w:tblGrid>
      <w:tr w:rsidR="008C0C3C" w:rsidRPr="00335445" w:rsidTr="002371DD">
        <w:trPr>
          <w:trHeight w:val="284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ООО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Общее число</w:t>
            </w:r>
          </w:p>
        </w:tc>
        <w:tc>
          <w:tcPr>
            <w:tcW w:w="61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335445">
            <w:pPr>
              <w:ind w:left="708" w:hanging="708"/>
              <w:jc w:val="center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из них в статусе:</w:t>
            </w:r>
          </w:p>
        </w:tc>
      </w:tr>
      <w:tr w:rsidR="008C0C3C" w:rsidRPr="00335445" w:rsidTr="002371DD">
        <w:trPr>
          <w:cantSplit/>
          <w:trHeight w:val="3839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335445">
            <w:pPr>
              <w:rPr>
                <w:rFonts w:cs="Times New Roman"/>
                <w:i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3C" w:rsidRPr="00335445" w:rsidRDefault="008C0C3C" w:rsidP="00335445">
            <w:pPr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Инвалид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2371DD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ОВЗ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КМНС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proofErr w:type="spellStart"/>
            <w:r w:rsidRPr="00335445">
              <w:rPr>
                <w:rFonts w:cs="Times New Roman"/>
                <w:i/>
                <w:szCs w:val="28"/>
              </w:rPr>
              <w:t>КДНиЗП</w:t>
            </w:r>
            <w:proofErr w:type="spellEnd"/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ОДН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</w:t>
            </w:r>
            <w:r w:rsidR="002371DD">
              <w:rPr>
                <w:rFonts w:cs="Times New Roman"/>
                <w:i/>
                <w:szCs w:val="28"/>
              </w:rPr>
              <w:t>пекаемы</w:t>
            </w:r>
            <w:r w:rsidRPr="00335445">
              <w:rPr>
                <w:rFonts w:cs="Times New Roman"/>
                <w:i/>
                <w:szCs w:val="28"/>
              </w:rPr>
              <w:t>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Сирота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C0C3C" w:rsidRPr="00335445" w:rsidRDefault="002371DD" w:rsidP="002371DD">
            <w:pPr>
              <w:ind w:left="113" w:right="113" w:firstLine="0"/>
              <w:jc w:val="righ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М</w:t>
            </w:r>
            <w:r w:rsidR="008C0C3C" w:rsidRPr="00335445">
              <w:rPr>
                <w:rFonts w:cs="Times New Roman"/>
                <w:i/>
                <w:szCs w:val="28"/>
              </w:rPr>
              <w:t>алоимущи</w:t>
            </w:r>
            <w:r>
              <w:rPr>
                <w:rFonts w:cs="Times New Roman"/>
                <w:i/>
                <w:szCs w:val="28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C0C3C" w:rsidRPr="00335445" w:rsidRDefault="002371DD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Неблагополучные семьи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C0C3C" w:rsidRPr="00335445" w:rsidRDefault="002371DD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proofErr w:type="gramStart"/>
            <w:r>
              <w:rPr>
                <w:rFonts w:cs="Times New Roman"/>
                <w:i/>
                <w:szCs w:val="28"/>
              </w:rPr>
              <w:t>Многодетных</w:t>
            </w:r>
            <w:proofErr w:type="gramEnd"/>
            <w:r>
              <w:rPr>
                <w:rFonts w:cs="Times New Roman"/>
                <w:i/>
                <w:szCs w:val="28"/>
              </w:rPr>
              <w:t xml:space="preserve"> семьи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C0C3C" w:rsidRPr="00335445" w:rsidRDefault="008C0C3C" w:rsidP="002371DD">
            <w:pPr>
              <w:ind w:left="113" w:right="113"/>
              <w:jc w:val="right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Из неполных семей</w:t>
            </w:r>
          </w:p>
        </w:tc>
      </w:tr>
      <w:tr w:rsidR="008C0C3C" w:rsidRPr="00335445" w:rsidTr="00237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«МБОУ «Школа № 1 им. В.И. Муравленко»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3 им. А.И. Покрышкина»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4»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  <w:tr w:rsidR="008C0C3C" w:rsidRPr="00335445" w:rsidTr="00237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5»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3C" w:rsidRPr="00335445" w:rsidRDefault="008C0C3C" w:rsidP="00335445">
            <w:pPr>
              <w:jc w:val="center"/>
              <w:rPr>
                <w:rFonts w:cs="Times New Roman"/>
                <w:i/>
                <w:szCs w:val="28"/>
              </w:rPr>
            </w:pPr>
          </w:p>
        </w:tc>
      </w:tr>
    </w:tbl>
    <w:p w:rsidR="008C0C3C" w:rsidRPr="002371DD" w:rsidRDefault="008C0C3C" w:rsidP="002371DD">
      <w:pPr>
        <w:pStyle w:val="2"/>
      </w:pPr>
      <w:bookmarkStart w:id="21" w:name="_Toc30621868"/>
      <w:r w:rsidRPr="002371DD">
        <w:t xml:space="preserve">Отчет «Охват дополнительным образованием </w:t>
      </w:r>
      <w:proofErr w:type="gramStart"/>
      <w:r w:rsidRPr="002371DD">
        <w:t>по</w:t>
      </w:r>
      <w:proofErr w:type="gramEnd"/>
      <w:r w:rsidRPr="002371DD">
        <w:t xml:space="preserve"> обучающимся»</w:t>
      </w:r>
      <w:bookmarkEnd w:id="21"/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Данный отчет доступен пользователям с ролью «Администрация», «Директор»</w:t>
      </w:r>
    </w:p>
    <w:p w:rsidR="008C0C3C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качестве обязательных фильтров в отчете последовательно (варианты каждого последующего фильтра зависят от значения предыдущего) задаются:</w:t>
      </w:r>
    </w:p>
    <w:p w:rsidR="0042432C" w:rsidRPr="00335445" w:rsidRDefault="0042432C" w:rsidP="0094659F">
      <w:pPr>
        <w:jc w:val="both"/>
        <w:rPr>
          <w:rFonts w:cs="Times New Roman"/>
          <w:szCs w:val="28"/>
        </w:rPr>
      </w:pPr>
    </w:p>
    <w:p w:rsidR="008C0C3C" w:rsidRPr="00335445" w:rsidRDefault="008C0C3C" w:rsidP="0069520D">
      <w:pPr>
        <w:pStyle w:val="a9"/>
        <w:numPr>
          <w:ilvl w:val="0"/>
          <w:numId w:val="10"/>
        </w:numPr>
        <w:spacing w:line="360" w:lineRule="auto"/>
        <w:ind w:left="1418" w:hanging="284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lastRenderedPageBreak/>
        <w:t>Школа</w:t>
      </w:r>
    </w:p>
    <w:p w:rsidR="008C0C3C" w:rsidRPr="00335445" w:rsidRDefault="008C0C3C" w:rsidP="0069520D">
      <w:pPr>
        <w:pStyle w:val="a9"/>
        <w:numPr>
          <w:ilvl w:val="0"/>
          <w:numId w:val="10"/>
        </w:numPr>
        <w:spacing w:line="360" w:lineRule="auto"/>
        <w:ind w:left="1418" w:hanging="284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Класс</w:t>
      </w:r>
    </w:p>
    <w:p w:rsidR="008C0C3C" w:rsidRPr="00335445" w:rsidRDefault="008C0C3C" w:rsidP="0069520D">
      <w:pPr>
        <w:pStyle w:val="a9"/>
        <w:numPr>
          <w:ilvl w:val="0"/>
          <w:numId w:val="10"/>
        </w:numPr>
        <w:spacing w:line="360" w:lineRule="auto"/>
        <w:ind w:left="1418" w:hanging="284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Ф.И.О. обучающегося</w:t>
      </w:r>
    </w:p>
    <w:p w:rsidR="008C0C3C" w:rsidRPr="00335445" w:rsidRDefault="008C0C3C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качестве результата формируется отчет, о посещении обучающимся спортивных секций, кружков, творческих объединений, с указанием образовательных организаций, а также дней и времени занятий. Например:</w:t>
      </w:r>
    </w:p>
    <w:tbl>
      <w:tblPr>
        <w:tblStyle w:val="ab"/>
        <w:tblW w:w="0" w:type="auto"/>
        <w:tblLook w:val="04A0"/>
      </w:tblPr>
      <w:tblGrid>
        <w:gridCol w:w="3964"/>
        <w:gridCol w:w="2977"/>
        <w:gridCol w:w="2404"/>
      </w:tblGrid>
      <w:tr w:rsidR="008C0C3C" w:rsidRPr="00335445" w:rsidTr="008C0C3C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Иванов Иван Иванович, 8-б (МБОУ «Школа № 4»)</w:t>
            </w:r>
          </w:p>
        </w:tc>
      </w:tr>
      <w:tr w:rsidR="008C0C3C" w:rsidRPr="00335445" w:rsidTr="008C0C3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ОДО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Объединение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Время занятий</w:t>
            </w:r>
          </w:p>
        </w:tc>
      </w:tr>
      <w:tr w:rsidR="008C0C3C" w:rsidRPr="00335445" w:rsidTr="008C0C3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МБУ ДО ДХШ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Рисование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15:30-17:00 ВТ</w:t>
            </w:r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15:30-17:00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ЧТ</w:t>
            </w:r>
            <w:proofErr w:type="gramEnd"/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14:30-17:00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СБ</w:t>
            </w:r>
            <w:proofErr w:type="gramEnd"/>
          </w:p>
        </w:tc>
      </w:tr>
      <w:tr w:rsidR="008C0C3C" w:rsidRPr="00335445" w:rsidTr="008C0C3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МБУ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ДО</w:t>
            </w:r>
            <w:proofErr w:type="gramEnd"/>
            <w:r w:rsidRPr="00335445">
              <w:rPr>
                <w:rFonts w:cs="Times New Roman"/>
                <w:i/>
                <w:szCs w:val="28"/>
              </w:rPr>
              <w:t xml:space="preserve"> «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Центр</w:t>
            </w:r>
            <w:proofErr w:type="gramEnd"/>
            <w:r w:rsidRPr="00335445">
              <w:rPr>
                <w:rFonts w:cs="Times New Roman"/>
                <w:i/>
                <w:szCs w:val="28"/>
              </w:rPr>
              <w:t xml:space="preserve"> спорта «Муравленко»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Плавание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19:00-20:10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ПН</w:t>
            </w:r>
            <w:proofErr w:type="gramEnd"/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19:00-20:10 СР</w:t>
            </w:r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19:00-20:10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ПТ</w:t>
            </w:r>
            <w:proofErr w:type="gramEnd"/>
          </w:p>
        </w:tc>
      </w:tr>
      <w:tr w:rsidR="008C0C3C" w:rsidRPr="00335445" w:rsidTr="008C0C3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МАУДО «Центр детского творчества»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Кулинария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16:00-17:00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ПН</w:t>
            </w:r>
            <w:proofErr w:type="gramEnd"/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16:00-17:00 СР</w:t>
            </w:r>
          </w:p>
          <w:p w:rsidR="008C0C3C" w:rsidRPr="00335445" w:rsidRDefault="008C0C3C" w:rsidP="002371DD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16:00-17:00 </w:t>
            </w:r>
            <w:proofErr w:type="gramStart"/>
            <w:r w:rsidRPr="00335445">
              <w:rPr>
                <w:rFonts w:cs="Times New Roman"/>
                <w:i/>
                <w:szCs w:val="28"/>
              </w:rPr>
              <w:t>ПТ</w:t>
            </w:r>
            <w:proofErr w:type="gramEnd"/>
          </w:p>
        </w:tc>
      </w:tr>
    </w:tbl>
    <w:p w:rsidR="008C0C3C" w:rsidRPr="0094659F" w:rsidRDefault="008C0C3C" w:rsidP="0094659F">
      <w:pPr>
        <w:pStyle w:val="2"/>
      </w:pPr>
      <w:bookmarkStart w:id="22" w:name="_Toc30621869"/>
      <w:r w:rsidRPr="0094659F">
        <w:t>Отчет «Перечень направлений внеурочной деятельности»</w:t>
      </w:r>
      <w:bookmarkEnd w:id="22"/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Данный отчет доступен пользователям с ролью «Администрация», «Директор» и «Родитель»</w:t>
      </w:r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качестве фильтров в отчете задаются:</w:t>
      </w:r>
    </w:p>
    <w:p w:rsidR="008C0C3C" w:rsidRPr="00335445" w:rsidRDefault="008C0C3C" w:rsidP="0069520D">
      <w:pPr>
        <w:pStyle w:val="a9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Школа (по умолчанию значение «Все»)</w:t>
      </w:r>
    </w:p>
    <w:p w:rsidR="008C0C3C" w:rsidRPr="00335445" w:rsidRDefault="008C0C3C" w:rsidP="0069520D">
      <w:pPr>
        <w:pStyle w:val="a9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Наименование направления</w:t>
      </w:r>
    </w:p>
    <w:p w:rsidR="008541AC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В качестве результата формируется отчет по всем направлениям. </w:t>
      </w:r>
    </w:p>
    <w:p w:rsidR="008541AC" w:rsidRDefault="008541AC" w:rsidP="0094659F">
      <w:pPr>
        <w:jc w:val="both"/>
        <w:rPr>
          <w:rFonts w:cs="Times New Roman"/>
          <w:szCs w:val="28"/>
        </w:rPr>
      </w:pPr>
    </w:p>
    <w:p w:rsidR="008541AC" w:rsidRDefault="008541AC" w:rsidP="0094659F">
      <w:pPr>
        <w:jc w:val="both"/>
        <w:rPr>
          <w:rFonts w:cs="Times New Roman"/>
          <w:szCs w:val="28"/>
        </w:rPr>
      </w:pPr>
    </w:p>
    <w:p w:rsidR="008541AC" w:rsidRDefault="008541AC" w:rsidP="0094659F">
      <w:pPr>
        <w:jc w:val="both"/>
        <w:rPr>
          <w:rFonts w:cs="Times New Roman"/>
          <w:szCs w:val="28"/>
        </w:rPr>
      </w:pPr>
    </w:p>
    <w:p w:rsidR="008541AC" w:rsidRDefault="008541AC" w:rsidP="0094659F">
      <w:pPr>
        <w:jc w:val="both"/>
        <w:rPr>
          <w:rFonts w:cs="Times New Roman"/>
          <w:szCs w:val="28"/>
        </w:rPr>
      </w:pPr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lastRenderedPageBreak/>
        <w:t>Например:</w:t>
      </w:r>
    </w:p>
    <w:tbl>
      <w:tblPr>
        <w:tblStyle w:val="ab"/>
        <w:tblW w:w="0" w:type="auto"/>
        <w:tblLook w:val="04A0"/>
      </w:tblPr>
      <w:tblGrid>
        <w:gridCol w:w="3778"/>
        <w:gridCol w:w="1892"/>
        <w:gridCol w:w="3680"/>
      </w:tblGrid>
      <w:tr w:rsidR="008C0C3C" w:rsidRPr="00335445" w:rsidTr="0042432C"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направления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42432C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Объединение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42432C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организации</w:t>
            </w:r>
          </w:p>
        </w:tc>
      </w:tr>
      <w:tr w:rsidR="008C0C3C" w:rsidRPr="00335445" w:rsidTr="0042432C"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Спортивно-оздоровительное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Секция баскетбола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 «МБОУ «Школа № 1 им. В.И. Муравленко»</w:t>
            </w:r>
          </w:p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4»</w:t>
            </w:r>
          </w:p>
        </w:tc>
      </w:tr>
      <w:tr w:rsidR="008C0C3C" w:rsidRPr="00335445" w:rsidTr="0042432C"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Спортивно-оздоровительное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Секция волейбола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4»</w:t>
            </w:r>
          </w:p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5»</w:t>
            </w:r>
          </w:p>
        </w:tc>
      </w:tr>
      <w:tr w:rsidR="008C0C3C" w:rsidRPr="00335445" w:rsidTr="0042432C"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proofErr w:type="spellStart"/>
            <w:r w:rsidRPr="00335445">
              <w:rPr>
                <w:rFonts w:cs="Times New Roman"/>
                <w:i/>
                <w:szCs w:val="28"/>
              </w:rPr>
              <w:t>Общеинтеллектуальное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Факультатив по математике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 xml:space="preserve"> «МБОУ «Школа № 1 им. В.И. Муравленко»</w:t>
            </w:r>
          </w:p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</w:tc>
      </w:tr>
    </w:tbl>
    <w:p w:rsidR="008C0C3C" w:rsidRPr="0094659F" w:rsidRDefault="008C0C3C" w:rsidP="0094659F">
      <w:pPr>
        <w:pStyle w:val="2"/>
      </w:pPr>
      <w:bookmarkStart w:id="23" w:name="_Toc30621870"/>
      <w:r w:rsidRPr="0094659F">
        <w:t>Отчет «Традиционные мероприятия»</w:t>
      </w:r>
      <w:bookmarkEnd w:id="23"/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Данный отчет доступен пользователям с ролью «Администрация», «Директор» и «Родитель»</w:t>
      </w:r>
    </w:p>
    <w:p w:rsidR="008C0C3C" w:rsidRPr="0094659F" w:rsidRDefault="008C0C3C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 каче</w:t>
      </w:r>
      <w:r w:rsidR="0094659F">
        <w:rPr>
          <w:rFonts w:cs="Times New Roman"/>
          <w:szCs w:val="28"/>
        </w:rPr>
        <w:t>стве фильтров в отчете задается школа (по умолчанию</w:t>
      </w:r>
      <w:r w:rsidRPr="0094659F">
        <w:rPr>
          <w:rFonts w:cs="Times New Roman"/>
          <w:szCs w:val="28"/>
        </w:rPr>
        <w:t xml:space="preserve"> «Все»)</w:t>
      </w:r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Вместе с тем, в качестве обязательных фильтров задаются начало и конце периода.</w:t>
      </w:r>
    </w:p>
    <w:p w:rsidR="008541AC" w:rsidRDefault="008C0C3C" w:rsidP="008541AC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В качестве результата формируется отчет по всем мероприятиям. </w:t>
      </w:r>
    </w:p>
    <w:p w:rsidR="008C0C3C" w:rsidRPr="00335445" w:rsidRDefault="008C0C3C" w:rsidP="0094659F">
      <w:pPr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Например:</w:t>
      </w:r>
    </w:p>
    <w:tbl>
      <w:tblPr>
        <w:tblStyle w:val="ab"/>
        <w:tblW w:w="0" w:type="auto"/>
        <w:tblLook w:val="04A0"/>
      </w:tblPr>
      <w:tblGrid>
        <w:gridCol w:w="3510"/>
        <w:gridCol w:w="2268"/>
        <w:gridCol w:w="3567"/>
      </w:tblGrid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Дата мероприятия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Наименование мероприятия</w:t>
            </w:r>
          </w:p>
        </w:tc>
      </w:tr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«МБОУ «Школа № 1 им. В.И. Муравленко»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07.03.2019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proofErr w:type="spellStart"/>
            <w:r w:rsidRPr="00335445">
              <w:rPr>
                <w:rFonts w:cs="Times New Roman"/>
                <w:i/>
                <w:szCs w:val="28"/>
              </w:rPr>
              <w:t>Масленница</w:t>
            </w:r>
            <w:proofErr w:type="spellEnd"/>
          </w:p>
        </w:tc>
      </w:tr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15.03.2019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Поход в библиотеку, 7кл.</w:t>
            </w:r>
          </w:p>
        </w:tc>
      </w:tr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2»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12.04.2019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День космонавтики</w:t>
            </w:r>
          </w:p>
        </w:tc>
      </w:tr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5»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12.04.2019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День космонавтики</w:t>
            </w:r>
          </w:p>
        </w:tc>
      </w:tr>
      <w:tr w:rsidR="008C0C3C" w:rsidRPr="00335445" w:rsidTr="008541A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МБОУ «Школа № 3 им. А.И. Покрышкина»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r w:rsidRPr="00335445">
              <w:rPr>
                <w:rFonts w:cs="Times New Roman"/>
                <w:i/>
                <w:szCs w:val="28"/>
              </w:rPr>
              <w:t>13.05.2019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3C" w:rsidRPr="00335445" w:rsidRDefault="008C0C3C" w:rsidP="0094659F">
            <w:pPr>
              <w:ind w:firstLine="0"/>
              <w:jc w:val="both"/>
              <w:rPr>
                <w:rFonts w:cs="Times New Roman"/>
                <w:i/>
                <w:szCs w:val="28"/>
              </w:rPr>
            </w:pPr>
            <w:proofErr w:type="spellStart"/>
            <w:r w:rsidRPr="00335445">
              <w:rPr>
                <w:rFonts w:cs="Times New Roman"/>
                <w:i/>
                <w:szCs w:val="28"/>
              </w:rPr>
              <w:t>Отрытие</w:t>
            </w:r>
            <w:proofErr w:type="spellEnd"/>
            <w:r w:rsidRPr="00335445"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 w:rsidRPr="00335445">
              <w:rPr>
                <w:rFonts w:cs="Times New Roman"/>
                <w:i/>
                <w:szCs w:val="28"/>
              </w:rPr>
              <w:t>велосезона</w:t>
            </w:r>
            <w:proofErr w:type="spellEnd"/>
          </w:p>
        </w:tc>
      </w:tr>
    </w:tbl>
    <w:p w:rsidR="00AB5139" w:rsidRPr="00335445" w:rsidRDefault="00AB5139" w:rsidP="00335445">
      <w:pPr>
        <w:pStyle w:val="1"/>
        <w:rPr>
          <w:rFonts w:eastAsia="Times New Roman" w:cs="Times New Roman"/>
          <w:sz w:val="28"/>
          <w:szCs w:val="28"/>
        </w:rPr>
      </w:pPr>
      <w:bookmarkStart w:id="24" w:name="_Toc30621871"/>
      <w:r w:rsidRPr="00335445">
        <w:rPr>
          <w:rFonts w:eastAsia="Times New Roman" w:cs="Times New Roman"/>
          <w:bCs/>
          <w:color w:val="000000"/>
          <w:sz w:val="28"/>
          <w:szCs w:val="28"/>
        </w:rPr>
        <w:lastRenderedPageBreak/>
        <w:t>Реализация</w:t>
      </w:r>
      <w:bookmarkEnd w:id="24"/>
    </w:p>
    <w:p w:rsidR="00355239" w:rsidRPr="001D58E1" w:rsidRDefault="006659E1" w:rsidP="0094659F">
      <w:pPr>
        <w:pStyle w:val="im-mess"/>
        <w:shd w:val="clear" w:color="auto" w:fill="FFFFFF"/>
        <w:spacing w:before="0" w:beforeAutospacing="0" w:after="0" w:afterAutospacing="0" w:line="360" w:lineRule="auto"/>
        <w:ind w:right="60"/>
        <w:jc w:val="both"/>
        <w:rPr>
          <w:color w:val="000000"/>
          <w:sz w:val="28"/>
          <w:szCs w:val="28"/>
        </w:rPr>
      </w:pPr>
      <w:r w:rsidRPr="00335445">
        <w:rPr>
          <w:sz w:val="28"/>
          <w:szCs w:val="28"/>
        </w:rPr>
        <w:t xml:space="preserve">Сайт был написан на языке текстовой разметки </w:t>
      </w:r>
      <w:r w:rsidRPr="00335445">
        <w:rPr>
          <w:sz w:val="28"/>
          <w:szCs w:val="28"/>
          <w:lang w:val="en-US"/>
        </w:rPr>
        <w:t>HTML</w:t>
      </w:r>
      <w:r w:rsidRPr="00335445">
        <w:rPr>
          <w:sz w:val="28"/>
          <w:szCs w:val="28"/>
        </w:rPr>
        <w:t xml:space="preserve">, стилизован при помощи языка описания внешнего вида документа </w:t>
      </w:r>
      <w:r w:rsidRPr="00335445">
        <w:rPr>
          <w:sz w:val="28"/>
          <w:szCs w:val="28"/>
          <w:lang w:val="en-US"/>
        </w:rPr>
        <w:t>CSS</w:t>
      </w:r>
      <w:r w:rsidRPr="00335445">
        <w:rPr>
          <w:sz w:val="28"/>
          <w:szCs w:val="28"/>
        </w:rPr>
        <w:t xml:space="preserve">. Все клиентские скрипты на сайте были написаны на языке программирования </w:t>
      </w:r>
      <w:r w:rsidRPr="00335445">
        <w:rPr>
          <w:sz w:val="28"/>
          <w:szCs w:val="28"/>
          <w:lang w:val="en-US"/>
        </w:rPr>
        <w:t>JavaScript</w:t>
      </w:r>
      <w:r w:rsidRPr="00335445">
        <w:rPr>
          <w:sz w:val="28"/>
          <w:szCs w:val="28"/>
        </w:rPr>
        <w:t xml:space="preserve">, а все программные модули сайта были написаны при помощи языка программирования </w:t>
      </w:r>
      <w:r w:rsidRPr="00335445">
        <w:rPr>
          <w:sz w:val="28"/>
          <w:szCs w:val="28"/>
          <w:lang w:val="en-US"/>
        </w:rPr>
        <w:t>PHP</w:t>
      </w:r>
      <w:r w:rsidRPr="00335445">
        <w:rPr>
          <w:sz w:val="28"/>
          <w:szCs w:val="28"/>
        </w:rPr>
        <w:t>.</w:t>
      </w:r>
      <w:r w:rsidR="0046116F" w:rsidRPr="00335445">
        <w:rPr>
          <w:color w:val="000000"/>
          <w:sz w:val="28"/>
          <w:szCs w:val="28"/>
        </w:rPr>
        <w:t xml:space="preserve"> Скрипты экспорта отчетов в CSV </w:t>
      </w:r>
      <w:proofErr w:type="gramStart"/>
      <w:r w:rsidR="0046116F" w:rsidRPr="00335445">
        <w:rPr>
          <w:color w:val="000000"/>
          <w:sz w:val="28"/>
          <w:szCs w:val="28"/>
        </w:rPr>
        <w:t>написаны</w:t>
      </w:r>
      <w:proofErr w:type="gramEnd"/>
      <w:r w:rsidR="0046116F" w:rsidRPr="00335445">
        <w:rPr>
          <w:color w:val="000000"/>
          <w:sz w:val="28"/>
          <w:szCs w:val="28"/>
        </w:rPr>
        <w:t xml:space="preserve"> на </w:t>
      </w:r>
      <w:proofErr w:type="spellStart"/>
      <w:r w:rsidR="0046116F" w:rsidRPr="00335445">
        <w:rPr>
          <w:color w:val="000000"/>
          <w:sz w:val="28"/>
          <w:szCs w:val="28"/>
        </w:rPr>
        <w:t>Python</w:t>
      </w:r>
      <w:proofErr w:type="spellEnd"/>
      <w:r w:rsidR="0046116F" w:rsidRPr="00335445">
        <w:rPr>
          <w:color w:val="000000"/>
          <w:sz w:val="28"/>
          <w:szCs w:val="28"/>
        </w:rPr>
        <w:t xml:space="preserve">. Дополнительно были разработаны, но на данный момент не включены в основную версию сайта: новые страница аутентификации и модуль аутентификации на </w:t>
      </w:r>
      <w:proofErr w:type="spellStart"/>
      <w:r w:rsidR="0046116F" w:rsidRPr="00335445">
        <w:rPr>
          <w:color w:val="000000"/>
          <w:sz w:val="28"/>
          <w:szCs w:val="28"/>
        </w:rPr>
        <w:t>Python</w:t>
      </w:r>
      <w:proofErr w:type="spellEnd"/>
      <w:r w:rsidR="0046116F" w:rsidRPr="00335445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46116F" w:rsidRPr="00335445">
        <w:rPr>
          <w:color w:val="000000"/>
          <w:sz w:val="28"/>
          <w:szCs w:val="28"/>
        </w:rPr>
        <w:t>фреймворка</w:t>
      </w:r>
      <w:proofErr w:type="spellEnd"/>
      <w:r w:rsidR="0046116F" w:rsidRPr="00335445">
        <w:rPr>
          <w:color w:val="000000"/>
          <w:sz w:val="28"/>
          <w:szCs w:val="28"/>
        </w:rPr>
        <w:t xml:space="preserve"> </w:t>
      </w:r>
      <w:proofErr w:type="spellStart"/>
      <w:r w:rsidR="0046116F" w:rsidRPr="00335445">
        <w:rPr>
          <w:color w:val="000000"/>
          <w:sz w:val="28"/>
          <w:szCs w:val="28"/>
        </w:rPr>
        <w:t>Django</w:t>
      </w:r>
      <w:proofErr w:type="spellEnd"/>
      <w:r w:rsidR="0046116F" w:rsidRPr="00335445">
        <w:rPr>
          <w:color w:val="000000"/>
          <w:sz w:val="28"/>
          <w:szCs w:val="28"/>
        </w:rPr>
        <w:t>. Была создана с нуля альтернативная версия базы данных и заполнена данными. Разработан новый дизайн сайта.</w:t>
      </w:r>
    </w:p>
    <w:p w:rsidR="00355239" w:rsidRPr="0042432C" w:rsidRDefault="00355239" w:rsidP="00335445">
      <w:pPr>
        <w:pStyle w:val="1"/>
        <w:rPr>
          <w:rFonts w:eastAsia="Times New Roman" w:cs="Times New Roman"/>
          <w:bCs/>
          <w:color w:val="000000"/>
          <w:sz w:val="28"/>
          <w:szCs w:val="28"/>
        </w:rPr>
      </w:pPr>
      <w:bookmarkStart w:id="25" w:name="_Toc30621872"/>
      <w:r w:rsidRPr="0042432C">
        <w:rPr>
          <w:rFonts w:eastAsia="Times New Roman" w:cs="Times New Roman"/>
          <w:bCs/>
          <w:color w:val="000000"/>
          <w:sz w:val="28"/>
          <w:szCs w:val="28"/>
        </w:rPr>
        <w:lastRenderedPageBreak/>
        <w:t>Индивидуальный вклад</w:t>
      </w:r>
      <w:bookmarkEnd w:id="25"/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Менеджер проекта – Смиянов Денис</w:t>
      </w:r>
      <w:r w:rsidR="00A158F2">
        <w:rPr>
          <w:rFonts w:cs="Times New Roman"/>
          <w:szCs w:val="28"/>
        </w:rPr>
        <w:t>.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proofErr w:type="gramStart"/>
      <w:r w:rsidRPr="00335445">
        <w:rPr>
          <w:rFonts w:cs="Times New Roman"/>
          <w:szCs w:val="28"/>
        </w:rPr>
        <w:t>Ответственный</w:t>
      </w:r>
      <w:proofErr w:type="gramEnd"/>
      <w:r w:rsidRPr="00335445">
        <w:rPr>
          <w:rFonts w:cs="Times New Roman"/>
          <w:szCs w:val="28"/>
        </w:rPr>
        <w:t xml:space="preserve"> за коммуникацию – </w:t>
      </w:r>
      <w:proofErr w:type="spellStart"/>
      <w:r w:rsidRPr="00335445">
        <w:rPr>
          <w:rFonts w:cs="Times New Roman"/>
          <w:szCs w:val="28"/>
        </w:rPr>
        <w:t>Поцелуйко</w:t>
      </w:r>
      <w:proofErr w:type="spellEnd"/>
      <w:r w:rsidRPr="00335445">
        <w:rPr>
          <w:rFonts w:cs="Times New Roman"/>
          <w:szCs w:val="28"/>
        </w:rPr>
        <w:t xml:space="preserve"> Анна</w:t>
      </w:r>
      <w:r w:rsidR="00A158F2">
        <w:rPr>
          <w:rFonts w:cs="Times New Roman"/>
          <w:szCs w:val="28"/>
        </w:rPr>
        <w:t>.</w:t>
      </w:r>
    </w:p>
    <w:p w:rsidR="00044ED1" w:rsidRPr="00335445" w:rsidRDefault="00A158F2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Дизайнеры – Свобода Павел</w:t>
      </w:r>
      <w:r w:rsidR="00044ED1" w:rsidRPr="00335445">
        <w:rPr>
          <w:rFonts w:cs="Times New Roman"/>
          <w:szCs w:val="28"/>
        </w:rPr>
        <w:t>, Кузяева Евгения</w:t>
      </w:r>
      <w:r>
        <w:rPr>
          <w:rFonts w:cs="Times New Roman"/>
          <w:szCs w:val="28"/>
        </w:rPr>
        <w:t>.</w:t>
      </w:r>
      <w:r w:rsidR="00044ED1" w:rsidRPr="00335445">
        <w:rPr>
          <w:rFonts w:cs="Times New Roman"/>
          <w:szCs w:val="28"/>
        </w:rPr>
        <w:t xml:space="preserve"> 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Проектиро</w:t>
      </w:r>
      <w:r w:rsidR="00A158F2">
        <w:rPr>
          <w:rFonts w:cs="Times New Roman"/>
          <w:szCs w:val="28"/>
        </w:rPr>
        <w:t>вка базы данных – Смиянов Денис</w:t>
      </w:r>
      <w:r w:rsidRPr="00335445">
        <w:rPr>
          <w:rFonts w:cs="Times New Roman"/>
          <w:szCs w:val="28"/>
        </w:rPr>
        <w:t>, Наумов Лев</w:t>
      </w:r>
      <w:r w:rsidR="00A158F2">
        <w:rPr>
          <w:rFonts w:cs="Times New Roman"/>
          <w:szCs w:val="28"/>
        </w:rPr>
        <w:t>.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  <w:lang w:val="en-US"/>
        </w:rPr>
        <w:t>Front</w:t>
      </w:r>
      <w:r w:rsidRPr="00335445">
        <w:rPr>
          <w:rFonts w:cs="Times New Roman"/>
          <w:szCs w:val="28"/>
        </w:rPr>
        <w:t xml:space="preserve"> </w:t>
      </w:r>
      <w:proofErr w:type="gramStart"/>
      <w:r w:rsidRPr="00335445">
        <w:rPr>
          <w:rFonts w:cs="Times New Roman"/>
          <w:szCs w:val="28"/>
          <w:lang w:val="en-US"/>
        </w:rPr>
        <w:t>End</w:t>
      </w:r>
      <w:r w:rsidRPr="00335445">
        <w:rPr>
          <w:rFonts w:cs="Times New Roman"/>
          <w:szCs w:val="28"/>
        </w:rPr>
        <w:t>(</w:t>
      </w:r>
      <w:proofErr w:type="gramEnd"/>
      <w:r w:rsidRPr="00335445">
        <w:rPr>
          <w:rFonts w:cs="Times New Roman"/>
          <w:szCs w:val="28"/>
        </w:rPr>
        <w:t xml:space="preserve">верстка) – Расулов </w:t>
      </w:r>
      <w:proofErr w:type="spellStart"/>
      <w:r w:rsidRPr="00335445">
        <w:rPr>
          <w:rFonts w:cs="Times New Roman"/>
          <w:szCs w:val="28"/>
        </w:rPr>
        <w:t>Гасанбег</w:t>
      </w:r>
      <w:proofErr w:type="spellEnd"/>
      <w:r w:rsidR="00A158F2">
        <w:rPr>
          <w:rFonts w:cs="Times New Roman"/>
          <w:szCs w:val="28"/>
        </w:rPr>
        <w:t>.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  <w:lang w:val="en-US"/>
        </w:rPr>
        <w:t xml:space="preserve">Front End (Java Script) – </w:t>
      </w:r>
      <w:proofErr w:type="spellStart"/>
      <w:r w:rsidRPr="00335445">
        <w:rPr>
          <w:rFonts w:cs="Times New Roman"/>
          <w:szCs w:val="28"/>
        </w:rPr>
        <w:t>Букарев</w:t>
      </w:r>
      <w:proofErr w:type="spellEnd"/>
      <w:r w:rsidRPr="00335445">
        <w:rPr>
          <w:rFonts w:cs="Times New Roman"/>
          <w:szCs w:val="28"/>
          <w:lang w:val="en-US"/>
        </w:rPr>
        <w:t xml:space="preserve"> </w:t>
      </w:r>
      <w:r w:rsidRPr="00335445">
        <w:rPr>
          <w:rFonts w:cs="Times New Roman"/>
          <w:szCs w:val="28"/>
        </w:rPr>
        <w:t>Семен</w:t>
      </w:r>
      <w:r w:rsidR="00A158F2" w:rsidRPr="00A158F2">
        <w:rPr>
          <w:rFonts w:cs="Times New Roman"/>
          <w:szCs w:val="28"/>
          <w:lang w:val="en-US"/>
        </w:rPr>
        <w:t>.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335445">
        <w:rPr>
          <w:rFonts w:cs="Times New Roman"/>
          <w:szCs w:val="28"/>
          <w:lang w:val="en-US"/>
        </w:rPr>
        <w:t xml:space="preserve">Back End (Python) – </w:t>
      </w:r>
      <w:proofErr w:type="spellStart"/>
      <w:r w:rsidRPr="00335445">
        <w:rPr>
          <w:rFonts w:cs="Times New Roman"/>
          <w:szCs w:val="28"/>
        </w:rPr>
        <w:t>Шельгова</w:t>
      </w:r>
      <w:proofErr w:type="spellEnd"/>
      <w:r w:rsidRPr="00335445">
        <w:rPr>
          <w:rFonts w:cs="Times New Roman"/>
          <w:szCs w:val="28"/>
          <w:lang w:val="en-US"/>
        </w:rPr>
        <w:t xml:space="preserve"> </w:t>
      </w:r>
      <w:r w:rsidRPr="00335445">
        <w:rPr>
          <w:rFonts w:cs="Times New Roman"/>
          <w:szCs w:val="28"/>
        </w:rPr>
        <w:t>Дарья</w:t>
      </w:r>
      <w:r w:rsidRPr="00335445">
        <w:rPr>
          <w:rFonts w:cs="Times New Roman"/>
          <w:szCs w:val="28"/>
          <w:lang w:val="en-US"/>
        </w:rPr>
        <w:t xml:space="preserve">, </w:t>
      </w:r>
      <w:proofErr w:type="spellStart"/>
      <w:r w:rsidRPr="00335445">
        <w:rPr>
          <w:rFonts w:cs="Times New Roman"/>
          <w:szCs w:val="28"/>
        </w:rPr>
        <w:t>Мирченко</w:t>
      </w:r>
      <w:proofErr w:type="spellEnd"/>
      <w:r w:rsidRPr="00335445">
        <w:rPr>
          <w:rFonts w:cs="Times New Roman"/>
          <w:szCs w:val="28"/>
          <w:lang w:val="en-US"/>
        </w:rPr>
        <w:t xml:space="preserve"> </w:t>
      </w:r>
      <w:r w:rsidRPr="00335445">
        <w:rPr>
          <w:rFonts w:cs="Times New Roman"/>
          <w:szCs w:val="28"/>
        </w:rPr>
        <w:t>Анна</w:t>
      </w:r>
      <w:r w:rsidR="00A158F2" w:rsidRPr="00A158F2">
        <w:rPr>
          <w:rFonts w:cs="Times New Roman"/>
          <w:szCs w:val="28"/>
          <w:lang w:val="en-US"/>
        </w:rPr>
        <w:t>.</w:t>
      </w:r>
    </w:p>
    <w:p w:rsidR="00044ED1" w:rsidRPr="00A158F2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  <w:lang w:val="en-US"/>
        </w:rPr>
        <w:t>Back</w:t>
      </w:r>
      <w:r w:rsidRPr="00A158F2">
        <w:rPr>
          <w:rFonts w:cs="Times New Roman"/>
          <w:szCs w:val="28"/>
        </w:rPr>
        <w:t xml:space="preserve"> </w:t>
      </w:r>
      <w:proofErr w:type="gramStart"/>
      <w:r w:rsidRPr="00335445">
        <w:rPr>
          <w:rFonts w:cs="Times New Roman"/>
          <w:szCs w:val="28"/>
          <w:lang w:val="en-US"/>
        </w:rPr>
        <w:t>End</w:t>
      </w:r>
      <w:r w:rsidRPr="00A158F2">
        <w:rPr>
          <w:rFonts w:cs="Times New Roman"/>
          <w:szCs w:val="28"/>
        </w:rPr>
        <w:t xml:space="preserve">  (</w:t>
      </w:r>
      <w:proofErr w:type="gramEnd"/>
      <w:r w:rsidRPr="00335445">
        <w:rPr>
          <w:rFonts w:cs="Times New Roman"/>
          <w:szCs w:val="28"/>
          <w:lang w:val="en-US"/>
        </w:rPr>
        <w:t>PHP</w:t>
      </w:r>
      <w:r w:rsidRPr="00A158F2">
        <w:rPr>
          <w:rFonts w:cs="Times New Roman"/>
          <w:szCs w:val="28"/>
        </w:rPr>
        <w:t xml:space="preserve">) – </w:t>
      </w:r>
      <w:proofErr w:type="spellStart"/>
      <w:r w:rsidRPr="00335445">
        <w:rPr>
          <w:rFonts w:cs="Times New Roman"/>
          <w:szCs w:val="28"/>
        </w:rPr>
        <w:t>Свирин</w:t>
      </w:r>
      <w:proofErr w:type="spellEnd"/>
      <w:r w:rsidRPr="00335445">
        <w:rPr>
          <w:rFonts w:cs="Times New Roman"/>
          <w:szCs w:val="28"/>
        </w:rPr>
        <w:t xml:space="preserve"> Сергей</w:t>
      </w:r>
      <w:r w:rsidR="00A158F2">
        <w:rPr>
          <w:rFonts w:cs="Times New Roman"/>
          <w:szCs w:val="28"/>
        </w:rPr>
        <w:t>.</w:t>
      </w:r>
    </w:p>
    <w:p w:rsidR="00044ED1" w:rsidRPr="00AB699B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Администрирование сервера -</w:t>
      </w:r>
      <w:r w:rsidR="00A158F2">
        <w:rPr>
          <w:rFonts w:cs="Times New Roman"/>
          <w:szCs w:val="28"/>
        </w:rPr>
        <w:t xml:space="preserve"> </w:t>
      </w:r>
      <w:proofErr w:type="spellStart"/>
      <w:r w:rsidR="00A158F2">
        <w:rPr>
          <w:rFonts w:cs="Times New Roman"/>
          <w:szCs w:val="28"/>
        </w:rPr>
        <w:t>Свирин</w:t>
      </w:r>
      <w:proofErr w:type="spellEnd"/>
      <w:r w:rsidR="00A158F2">
        <w:rPr>
          <w:rFonts w:cs="Times New Roman"/>
          <w:szCs w:val="28"/>
        </w:rPr>
        <w:t xml:space="preserve"> Сергей, </w:t>
      </w:r>
      <w:proofErr w:type="spellStart"/>
      <w:r w:rsidR="00A158F2">
        <w:rPr>
          <w:rFonts w:cs="Times New Roman"/>
          <w:szCs w:val="28"/>
        </w:rPr>
        <w:t>Плотарев</w:t>
      </w:r>
      <w:proofErr w:type="spellEnd"/>
      <w:r w:rsidR="00A158F2">
        <w:rPr>
          <w:rFonts w:cs="Times New Roman"/>
          <w:szCs w:val="28"/>
        </w:rPr>
        <w:t xml:space="preserve"> Дмитрий</w:t>
      </w:r>
      <w:r w:rsidR="00AB699B">
        <w:rPr>
          <w:rFonts w:cs="Times New Roman"/>
          <w:szCs w:val="28"/>
        </w:rPr>
        <w:t>, Смиянов Денис</w:t>
      </w:r>
      <w:r w:rsidR="00A158F2">
        <w:rPr>
          <w:rFonts w:cs="Times New Roman"/>
          <w:szCs w:val="28"/>
        </w:rPr>
        <w:t>.</w:t>
      </w:r>
    </w:p>
    <w:p w:rsidR="00044ED1" w:rsidRPr="00AB699B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Написание </w:t>
      </w:r>
      <w:proofErr w:type="spellStart"/>
      <w:r w:rsidRPr="00335445">
        <w:rPr>
          <w:rFonts w:cs="Times New Roman"/>
          <w:szCs w:val="28"/>
        </w:rPr>
        <w:t>скриптов</w:t>
      </w:r>
      <w:proofErr w:type="spellEnd"/>
      <w:r w:rsidRPr="00335445">
        <w:rPr>
          <w:rFonts w:cs="Times New Roman"/>
          <w:szCs w:val="28"/>
        </w:rPr>
        <w:t xml:space="preserve"> </w:t>
      </w:r>
      <w:proofErr w:type="spellStart"/>
      <w:r w:rsidRPr="00335445">
        <w:rPr>
          <w:rFonts w:cs="Times New Roman"/>
          <w:szCs w:val="28"/>
          <w:lang w:val="en-US"/>
        </w:rPr>
        <w:t>Phython</w:t>
      </w:r>
      <w:proofErr w:type="spellEnd"/>
      <w:r w:rsidRPr="00AB699B">
        <w:rPr>
          <w:rFonts w:cs="Times New Roman"/>
          <w:szCs w:val="28"/>
        </w:rPr>
        <w:t xml:space="preserve"> – </w:t>
      </w:r>
      <w:r w:rsidRPr="00335445">
        <w:rPr>
          <w:rFonts w:cs="Times New Roman"/>
          <w:szCs w:val="28"/>
        </w:rPr>
        <w:t>Смиянов Денис</w:t>
      </w:r>
      <w:r w:rsidR="00A158F2">
        <w:rPr>
          <w:rFonts w:cs="Times New Roman"/>
          <w:szCs w:val="28"/>
        </w:rPr>
        <w:t>.</w:t>
      </w:r>
      <w:r w:rsidRPr="00335445">
        <w:rPr>
          <w:rFonts w:cs="Times New Roman"/>
          <w:szCs w:val="28"/>
        </w:rPr>
        <w:t xml:space="preserve"> 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Технич</w:t>
      </w:r>
      <w:r w:rsidR="00A158F2">
        <w:rPr>
          <w:rFonts w:cs="Times New Roman"/>
          <w:szCs w:val="28"/>
        </w:rPr>
        <w:t xml:space="preserve">еский писатель – </w:t>
      </w:r>
      <w:proofErr w:type="spellStart"/>
      <w:r w:rsidR="00A158F2">
        <w:rPr>
          <w:rFonts w:cs="Times New Roman"/>
          <w:szCs w:val="28"/>
        </w:rPr>
        <w:t>Поцелуйко</w:t>
      </w:r>
      <w:proofErr w:type="spellEnd"/>
      <w:r w:rsidR="00A158F2">
        <w:rPr>
          <w:rFonts w:cs="Times New Roman"/>
          <w:szCs w:val="28"/>
        </w:rPr>
        <w:t xml:space="preserve"> Анна, </w:t>
      </w:r>
      <w:r w:rsidRPr="00335445">
        <w:rPr>
          <w:rFonts w:cs="Times New Roman"/>
          <w:szCs w:val="28"/>
        </w:rPr>
        <w:t>Варнавин</w:t>
      </w:r>
      <w:r w:rsidR="00A158F2">
        <w:rPr>
          <w:rFonts w:cs="Times New Roman"/>
          <w:szCs w:val="28"/>
        </w:rPr>
        <w:t xml:space="preserve"> Даниил.</w:t>
      </w:r>
    </w:p>
    <w:p w:rsidR="00044ED1" w:rsidRPr="00335445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Рабо</w:t>
      </w:r>
      <w:r w:rsidR="00A158F2">
        <w:rPr>
          <w:rFonts w:cs="Times New Roman"/>
          <w:szCs w:val="28"/>
        </w:rPr>
        <w:t>та со школьниками – Мухин Павел.</w:t>
      </w:r>
    </w:p>
    <w:p w:rsidR="00044ED1" w:rsidRPr="001D58E1" w:rsidRDefault="00044ED1" w:rsidP="0069520D">
      <w:pPr>
        <w:pStyle w:val="a9"/>
        <w:numPr>
          <w:ilvl w:val="0"/>
          <w:numId w:val="15"/>
        </w:numPr>
        <w:spacing w:line="360" w:lineRule="auto"/>
        <w:jc w:val="both"/>
        <w:rPr>
          <w:rFonts w:eastAsiaTheme="minorHAnsi" w:cs="Times New Roman"/>
          <w:szCs w:val="28"/>
          <w:lang w:eastAsia="en-US"/>
        </w:rPr>
      </w:pPr>
      <w:r w:rsidRPr="00335445">
        <w:rPr>
          <w:rFonts w:cs="Times New Roman"/>
          <w:szCs w:val="28"/>
        </w:rPr>
        <w:t>Создание презентации п</w:t>
      </w:r>
      <w:r w:rsidR="00A158F2">
        <w:rPr>
          <w:rFonts w:cs="Times New Roman"/>
          <w:szCs w:val="28"/>
        </w:rPr>
        <w:t xml:space="preserve">родукта – </w:t>
      </w:r>
      <w:proofErr w:type="spellStart"/>
      <w:r w:rsidR="00A158F2">
        <w:rPr>
          <w:rFonts w:cs="Times New Roman"/>
          <w:szCs w:val="28"/>
        </w:rPr>
        <w:t>Плотарев</w:t>
      </w:r>
      <w:proofErr w:type="spellEnd"/>
      <w:r w:rsidR="00A158F2">
        <w:rPr>
          <w:rFonts w:cs="Times New Roman"/>
          <w:szCs w:val="28"/>
        </w:rPr>
        <w:t xml:space="preserve"> Дмитрий.</w:t>
      </w:r>
    </w:p>
    <w:p w:rsidR="000326AD" w:rsidRPr="0042432C" w:rsidRDefault="0030687F" w:rsidP="001D58E1">
      <w:pPr>
        <w:pStyle w:val="1"/>
        <w:rPr>
          <w:rFonts w:eastAsia="Times New Roman" w:cs="Times New Roman"/>
          <w:bCs/>
          <w:color w:val="000000"/>
          <w:szCs w:val="32"/>
        </w:rPr>
      </w:pPr>
      <w:bookmarkStart w:id="26" w:name="_Toc30621873"/>
      <w:r w:rsidRPr="0042432C">
        <w:rPr>
          <w:rFonts w:eastAsia="Times New Roman" w:cs="Times New Roman"/>
          <w:bCs/>
          <w:color w:val="000000"/>
        </w:rPr>
        <w:lastRenderedPageBreak/>
        <w:t>Взаимодействие со стороной заказчика</w:t>
      </w:r>
      <w:bookmarkEnd w:id="26"/>
    </w:p>
    <w:p w:rsidR="000326AD" w:rsidRPr="00335445" w:rsidRDefault="00EB72DE" w:rsidP="00335445">
      <w:pPr>
        <w:ind w:firstLine="708"/>
        <w:jc w:val="both"/>
        <w:rPr>
          <w:rFonts w:eastAsia="Times New Roman" w:cs="Times New Roman"/>
          <w:bCs/>
          <w:color w:val="000000"/>
          <w:szCs w:val="28"/>
        </w:rPr>
      </w:pPr>
      <w:r w:rsidRPr="00335445">
        <w:rPr>
          <w:rFonts w:eastAsia="Times New Roman" w:cs="Times New Roman"/>
          <w:bCs/>
          <w:color w:val="000000"/>
          <w:szCs w:val="28"/>
        </w:rPr>
        <w:t xml:space="preserve">На протяжении всей проектной деятельности еженедельно велась </w:t>
      </w:r>
      <w:r w:rsidR="00B0409E" w:rsidRPr="00335445">
        <w:rPr>
          <w:rFonts w:eastAsia="Times New Roman" w:cs="Times New Roman"/>
          <w:bCs/>
          <w:color w:val="000000"/>
          <w:szCs w:val="28"/>
        </w:rPr>
        <w:t>связь с заказчиком</w:t>
      </w:r>
      <w:r w:rsidR="00C85E1B" w:rsidRPr="00335445">
        <w:rPr>
          <w:rFonts w:eastAsia="Times New Roman" w:cs="Times New Roman"/>
          <w:bCs/>
          <w:color w:val="000000"/>
          <w:szCs w:val="28"/>
        </w:rPr>
        <w:t xml:space="preserve"> и встреча с куратором</w:t>
      </w:r>
      <w:r w:rsidR="00B0409E" w:rsidRPr="00335445">
        <w:rPr>
          <w:rFonts w:eastAsia="Times New Roman" w:cs="Times New Roman"/>
          <w:bCs/>
          <w:color w:val="000000"/>
          <w:szCs w:val="28"/>
        </w:rPr>
        <w:t xml:space="preserve">, для согласования проделанной и планируемой работы над сайтом. </w:t>
      </w:r>
      <w:r w:rsidR="000326AD" w:rsidRPr="00335445">
        <w:rPr>
          <w:rFonts w:eastAsia="Times New Roman" w:cs="Times New Roman"/>
          <w:bCs/>
          <w:color w:val="000000"/>
          <w:szCs w:val="28"/>
        </w:rPr>
        <w:t>После встреч проводились коррекции в работе над проектом команды разработчиков. В ходе встреч был согласован план работ над сайтом, структура сайта, функционал сайта, наполнение открытой части и дизайн.</w:t>
      </w:r>
    </w:p>
    <w:p w:rsidR="000326AD" w:rsidRPr="00335445" w:rsidRDefault="000326AD" w:rsidP="00335445">
      <w:pPr>
        <w:ind w:firstLine="708"/>
        <w:jc w:val="both"/>
        <w:rPr>
          <w:rFonts w:eastAsia="Times New Roman" w:cs="Times New Roman"/>
          <w:bCs/>
          <w:color w:val="000000"/>
          <w:szCs w:val="28"/>
        </w:rPr>
      </w:pPr>
      <w:r w:rsidRPr="00335445">
        <w:rPr>
          <w:rFonts w:eastAsia="Times New Roman" w:cs="Times New Roman"/>
          <w:bCs/>
          <w:color w:val="000000"/>
          <w:szCs w:val="28"/>
        </w:rPr>
        <w:t>Вся работа над сайтом отражалась в системе управлениями проектами</w:t>
      </w:r>
      <w:r w:rsidR="00EF36B7" w:rsidRPr="00335445">
        <w:rPr>
          <w:rFonts w:eastAsia="Times New Roman" w:cs="Times New Roman"/>
          <w:bCs/>
          <w:color w:val="000000"/>
          <w:szCs w:val="28"/>
        </w:rPr>
        <w:t xml:space="preserve"> “</w:t>
      </w:r>
      <w:r w:rsidR="00EF36B7" w:rsidRPr="00335445">
        <w:rPr>
          <w:rFonts w:eastAsia="Times New Roman" w:cs="Times New Roman"/>
          <w:bCs/>
          <w:color w:val="000000"/>
          <w:szCs w:val="28"/>
          <w:lang w:val="en-US"/>
        </w:rPr>
        <w:t>Trello</w:t>
      </w:r>
      <w:r w:rsidR="00EF36B7" w:rsidRPr="00335445">
        <w:rPr>
          <w:rFonts w:eastAsia="Times New Roman" w:cs="Times New Roman"/>
          <w:bCs/>
          <w:color w:val="000000"/>
          <w:szCs w:val="28"/>
        </w:rPr>
        <w:t>”</w:t>
      </w:r>
      <w:r w:rsidRPr="00335445">
        <w:rPr>
          <w:rFonts w:eastAsia="Times New Roman" w:cs="Times New Roman"/>
          <w:bCs/>
          <w:color w:val="000000"/>
          <w:szCs w:val="28"/>
        </w:rPr>
        <w:t>.</w:t>
      </w:r>
    </w:p>
    <w:p w:rsidR="00190191" w:rsidRPr="00335445" w:rsidRDefault="00953B64" w:rsidP="00190191">
      <w:pPr>
        <w:ind w:firstLine="708"/>
        <w:jc w:val="both"/>
        <w:rPr>
          <w:rFonts w:eastAsia="Times New Roman" w:cs="Times New Roman"/>
          <w:bCs/>
          <w:color w:val="000000"/>
          <w:szCs w:val="28"/>
        </w:rPr>
      </w:pPr>
      <w:r w:rsidRPr="00335445">
        <w:rPr>
          <w:rFonts w:eastAsia="Times New Roman" w:cs="Times New Roman"/>
          <w:bCs/>
          <w:color w:val="000000"/>
          <w:szCs w:val="28"/>
        </w:rPr>
        <w:t xml:space="preserve">Также к работе над сайтом были подключены школьники из города Муравленко, которые работали над сбором контента (фотографии, информация об </w:t>
      </w:r>
      <w:r w:rsidR="000326AD" w:rsidRPr="00335445">
        <w:rPr>
          <w:rFonts w:eastAsia="Times New Roman" w:cs="Times New Roman"/>
          <w:bCs/>
          <w:color w:val="000000"/>
          <w:szCs w:val="28"/>
        </w:rPr>
        <w:t>учреждениях</w:t>
      </w:r>
      <w:r w:rsidRPr="00335445">
        <w:rPr>
          <w:rFonts w:eastAsia="Times New Roman" w:cs="Times New Roman"/>
          <w:bCs/>
          <w:color w:val="000000"/>
          <w:szCs w:val="28"/>
        </w:rPr>
        <w:t>).</w:t>
      </w:r>
    </w:p>
    <w:p w:rsidR="0030687F" w:rsidRPr="0042432C" w:rsidRDefault="0030687F" w:rsidP="00335445">
      <w:pPr>
        <w:pStyle w:val="1"/>
        <w:rPr>
          <w:rFonts w:cs="Times New Roman"/>
        </w:rPr>
      </w:pPr>
      <w:bookmarkStart w:id="27" w:name="_Toc30621874"/>
      <w:r w:rsidRPr="0042432C">
        <w:rPr>
          <w:rFonts w:cs="Times New Roman"/>
        </w:rPr>
        <w:lastRenderedPageBreak/>
        <w:t>Направление разработки</w:t>
      </w:r>
      <w:bookmarkEnd w:id="27"/>
    </w:p>
    <w:p w:rsidR="00EB72DE" w:rsidRPr="00335445" w:rsidRDefault="00EB72DE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Создание первой версии сайта с информацией </w:t>
      </w:r>
      <w:proofErr w:type="gramStart"/>
      <w:r w:rsidRPr="00335445">
        <w:rPr>
          <w:rFonts w:cs="Times New Roman"/>
          <w:szCs w:val="28"/>
        </w:rPr>
        <w:t>об</w:t>
      </w:r>
      <w:proofErr w:type="gramEnd"/>
      <w:r w:rsidRPr="00335445">
        <w:rPr>
          <w:rFonts w:cs="Times New Roman"/>
          <w:szCs w:val="28"/>
        </w:rPr>
        <w:t xml:space="preserve"> внеурочной деятельности, личным кабинетом, домашними заданиями и системой формирования, и распечаткой отчетов.</w:t>
      </w:r>
    </w:p>
    <w:p w:rsidR="00EB72DE" w:rsidRPr="00335445" w:rsidRDefault="00B0409E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Вторым</w:t>
      </w:r>
      <w:r w:rsidR="00EB72DE" w:rsidRPr="00335445">
        <w:rPr>
          <w:rFonts w:cs="Times New Roman"/>
          <w:szCs w:val="28"/>
        </w:rPr>
        <w:t xml:space="preserve"> шагом является тестирование данного продукта.</w:t>
      </w:r>
      <w:r w:rsidR="00953B64" w:rsidRPr="00335445">
        <w:rPr>
          <w:rFonts w:cs="Times New Roman"/>
          <w:szCs w:val="28"/>
        </w:rPr>
        <w:t xml:space="preserve"> К этому этапу будут подключены школьники из города Муравленко. Информация об обнаруженных ошибках будет посылаться к команде разработчиков для исправления.</w:t>
      </w:r>
    </w:p>
    <w:p w:rsidR="00EB72DE" w:rsidRPr="00335445" w:rsidRDefault="00EB72DE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 xml:space="preserve"> </w:t>
      </w:r>
      <w:r w:rsidR="00B0409E" w:rsidRPr="00335445">
        <w:rPr>
          <w:rFonts w:cs="Times New Roman"/>
          <w:szCs w:val="28"/>
        </w:rPr>
        <w:t>В бедующем планируется создание второй версии сайта, которая должна иметь возможность контроля посещений внеурочной деятельности. Продукт должен предоставлять возможность отмечать посещения ученика преподавателем, отслеживание посещений учеником и его родителями, созданием отчетов по посещаемости среди учеников. Также новый сайт должен иметь защиту для персональной информации, необходимой для работы сайта.</w:t>
      </w:r>
    </w:p>
    <w:p w:rsidR="0076049C" w:rsidRPr="00335445" w:rsidRDefault="00953B64" w:rsidP="0094659F">
      <w:pPr>
        <w:ind w:firstLine="708"/>
        <w:jc w:val="both"/>
        <w:rPr>
          <w:rFonts w:cs="Times New Roman"/>
          <w:szCs w:val="28"/>
        </w:rPr>
      </w:pPr>
      <w:r w:rsidRPr="00335445">
        <w:rPr>
          <w:rFonts w:cs="Times New Roman"/>
          <w:szCs w:val="28"/>
        </w:rPr>
        <w:t>На данный момент продукт находится на первой стадии разработки.</w:t>
      </w:r>
    </w:p>
    <w:p w:rsidR="006659E1" w:rsidRPr="0042432C" w:rsidRDefault="00BC5DB9" w:rsidP="00335445">
      <w:pPr>
        <w:pStyle w:val="1"/>
        <w:rPr>
          <w:rFonts w:cs="Times New Roman"/>
          <w:sz w:val="28"/>
          <w:szCs w:val="28"/>
        </w:rPr>
      </w:pPr>
      <w:bookmarkStart w:id="28" w:name="_Toc30621875"/>
      <w:r w:rsidRPr="0042432C">
        <w:rPr>
          <w:rFonts w:cs="Times New Roman"/>
          <w:sz w:val="28"/>
          <w:szCs w:val="28"/>
        </w:rPr>
        <w:lastRenderedPageBreak/>
        <w:t>ЗАКЛЮЧЕНИЕ</w:t>
      </w:r>
      <w:bookmarkEnd w:id="28"/>
    </w:p>
    <w:p w:rsidR="00261FA4" w:rsidRPr="00335445" w:rsidRDefault="008B0137" w:rsidP="00335445">
      <w:pPr>
        <w:spacing w:before="240"/>
        <w:ind w:right="851" w:firstLine="708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 xml:space="preserve">В процессе работы над проектом наша команда научилась работать с </w:t>
      </w:r>
      <w:r w:rsidRPr="00335445">
        <w:rPr>
          <w:rFonts w:cs="Times New Roman"/>
          <w:iCs/>
          <w:color w:val="000000"/>
          <w:szCs w:val="28"/>
          <w:lang w:val="en-US"/>
        </w:rPr>
        <w:t>PHP</w:t>
      </w:r>
      <w:r w:rsidR="001D58E1">
        <w:rPr>
          <w:rFonts w:cs="Times New Roman"/>
          <w:iCs/>
          <w:color w:val="000000"/>
          <w:szCs w:val="28"/>
        </w:rPr>
        <w:t xml:space="preserve"> кодом</w:t>
      </w:r>
      <w:r w:rsidR="001D40DA" w:rsidRPr="00335445">
        <w:rPr>
          <w:rFonts w:cs="Times New Roman"/>
          <w:iCs/>
          <w:color w:val="000000"/>
          <w:szCs w:val="28"/>
        </w:rPr>
        <w:t xml:space="preserve">, работать в условиях ВЕБ разработки и вести отчетность на доске </w:t>
      </w:r>
      <w:r w:rsidR="001D40DA" w:rsidRPr="00335445">
        <w:rPr>
          <w:rFonts w:cs="Times New Roman"/>
          <w:iCs/>
          <w:color w:val="000000"/>
          <w:szCs w:val="28"/>
          <w:lang w:val="en-US"/>
        </w:rPr>
        <w:t>Trello</w:t>
      </w:r>
      <w:r w:rsidR="001D40DA" w:rsidRPr="00335445">
        <w:rPr>
          <w:rFonts w:cs="Times New Roman"/>
          <w:iCs/>
          <w:color w:val="000000"/>
          <w:szCs w:val="28"/>
        </w:rPr>
        <w:t xml:space="preserve">. </w:t>
      </w:r>
    </w:p>
    <w:p w:rsidR="00261FA4" w:rsidRPr="00335445" w:rsidRDefault="001D58E1" w:rsidP="001D58E1">
      <w:pPr>
        <w:spacing w:before="240"/>
        <w:ind w:right="851" w:firstLine="708"/>
        <w:jc w:val="both"/>
        <w:rPr>
          <w:rFonts w:cs="Times New Roman"/>
          <w:iCs/>
          <w:color w:val="000000"/>
          <w:szCs w:val="28"/>
        </w:rPr>
      </w:pPr>
      <w:r>
        <w:rPr>
          <w:rFonts w:cs="Times New Roman"/>
          <w:iCs/>
          <w:color w:val="000000"/>
          <w:szCs w:val="28"/>
        </w:rPr>
        <w:t>В результате работы над проектом</w:t>
      </w:r>
      <w:r w:rsidR="00261FA4" w:rsidRPr="00335445">
        <w:rPr>
          <w:rFonts w:cs="Times New Roman"/>
          <w:iCs/>
          <w:color w:val="000000"/>
          <w:szCs w:val="28"/>
        </w:rPr>
        <w:t xml:space="preserve"> были выполнены следующие задачи и получены соответствующие результаты:</w:t>
      </w:r>
    </w:p>
    <w:p w:rsidR="00261FA4" w:rsidRPr="00335445" w:rsidRDefault="00261FA4" w:rsidP="00335445">
      <w:pPr>
        <w:spacing w:before="240"/>
        <w:ind w:right="851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>1. Проведен анализ приложений, использующихся в образовании, и установлены их достоинства и недостатки. К главному недостатку можно отнести отсутствие структурирование данных.</w:t>
      </w:r>
      <w:r w:rsidR="00335445" w:rsidRPr="00335445">
        <w:rPr>
          <w:rFonts w:cs="Times New Roman"/>
          <w:iCs/>
          <w:color w:val="000000"/>
          <w:szCs w:val="28"/>
        </w:rPr>
        <w:t xml:space="preserve"> </w:t>
      </w:r>
      <w:r w:rsidRPr="00335445">
        <w:rPr>
          <w:rFonts w:cs="Times New Roman"/>
          <w:iCs/>
          <w:color w:val="000000"/>
          <w:szCs w:val="28"/>
        </w:rPr>
        <w:t>Этот факт и определил необходимость разработки.</w:t>
      </w:r>
    </w:p>
    <w:p w:rsidR="00335445" w:rsidRPr="00335445" w:rsidRDefault="00261FA4" w:rsidP="00335445">
      <w:pPr>
        <w:spacing w:before="240"/>
        <w:ind w:right="851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>2. Изучена предметная область. В результате этого выделены ключевые процессы, проанализированы объекты и потоки данных, возникающих между ними.</w:t>
      </w:r>
    </w:p>
    <w:p w:rsidR="00261FA4" w:rsidRPr="00335445" w:rsidRDefault="00261FA4" w:rsidP="00335445">
      <w:pPr>
        <w:spacing w:before="240"/>
        <w:ind w:right="851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 xml:space="preserve">3. Спроектирована и разработана структура базы данных программного продукта, позволяющая поддерживать работоспособное его состояние. </w:t>
      </w:r>
    </w:p>
    <w:p w:rsidR="00261FA4" w:rsidRPr="00D516ED" w:rsidRDefault="00261FA4" w:rsidP="008541AC">
      <w:pPr>
        <w:spacing w:before="240"/>
        <w:ind w:right="851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 xml:space="preserve">4. С помощью средств PHP, </w:t>
      </w:r>
      <w:proofErr w:type="spellStart"/>
      <w:r w:rsidRPr="00335445">
        <w:rPr>
          <w:rFonts w:cs="Times New Roman"/>
          <w:iCs/>
          <w:color w:val="000000"/>
          <w:szCs w:val="28"/>
        </w:rPr>
        <w:t>JavaScript</w:t>
      </w:r>
      <w:proofErr w:type="spellEnd"/>
      <w:r w:rsidRPr="00335445">
        <w:rPr>
          <w:rFonts w:cs="Times New Roman"/>
          <w:iCs/>
          <w:color w:val="000000"/>
          <w:szCs w:val="28"/>
        </w:rPr>
        <w:t>, CSS, HTML</w:t>
      </w:r>
      <w:r w:rsidR="008541AC">
        <w:rPr>
          <w:rFonts w:cs="Times New Roman"/>
          <w:iCs/>
          <w:color w:val="000000"/>
          <w:szCs w:val="28"/>
        </w:rPr>
        <w:t xml:space="preserve"> и </w:t>
      </w:r>
      <w:r w:rsidR="008541AC">
        <w:rPr>
          <w:rFonts w:cs="Times New Roman"/>
          <w:iCs/>
          <w:color w:val="000000"/>
          <w:szCs w:val="28"/>
          <w:lang w:val="en-US"/>
        </w:rPr>
        <w:t>Python</w:t>
      </w:r>
      <w:r w:rsidRPr="00335445">
        <w:rPr>
          <w:rFonts w:cs="Times New Roman"/>
          <w:iCs/>
          <w:color w:val="000000"/>
          <w:szCs w:val="28"/>
        </w:rPr>
        <w:t xml:space="preserve"> разработан программный продукт</w:t>
      </w:r>
      <w:r w:rsidR="00335445" w:rsidRPr="00335445">
        <w:rPr>
          <w:rFonts w:cs="Times New Roman"/>
          <w:iCs/>
          <w:color w:val="000000"/>
          <w:szCs w:val="28"/>
        </w:rPr>
        <w:t>.</w:t>
      </w:r>
    </w:p>
    <w:p w:rsidR="00261FA4" w:rsidRPr="00335445" w:rsidRDefault="00261FA4" w:rsidP="00335445">
      <w:pPr>
        <w:spacing w:before="240"/>
        <w:ind w:right="851" w:firstLine="708"/>
        <w:jc w:val="both"/>
        <w:rPr>
          <w:rFonts w:cs="Times New Roman"/>
          <w:iCs/>
          <w:color w:val="000000"/>
          <w:szCs w:val="28"/>
        </w:rPr>
      </w:pPr>
      <w:r w:rsidRPr="00335445">
        <w:rPr>
          <w:rFonts w:cs="Times New Roman"/>
          <w:iCs/>
          <w:color w:val="000000"/>
          <w:szCs w:val="28"/>
        </w:rPr>
        <w:t>Таким образом, поставленные задачи выполнены. В результате чего получено</w:t>
      </w:r>
      <w:r w:rsidR="00335445" w:rsidRPr="00335445">
        <w:rPr>
          <w:rFonts w:cs="Times New Roman"/>
          <w:iCs/>
          <w:color w:val="000000"/>
          <w:szCs w:val="28"/>
        </w:rPr>
        <w:t xml:space="preserve"> </w:t>
      </w:r>
      <w:r w:rsidRPr="00335445">
        <w:rPr>
          <w:rFonts w:cs="Times New Roman"/>
          <w:iCs/>
          <w:color w:val="000000"/>
          <w:szCs w:val="28"/>
        </w:rPr>
        <w:t>эффективное средство для с</w:t>
      </w:r>
      <w:r w:rsidR="00335445" w:rsidRPr="00335445">
        <w:rPr>
          <w:rFonts w:cs="Times New Roman"/>
          <w:iCs/>
          <w:color w:val="000000"/>
          <w:szCs w:val="28"/>
        </w:rPr>
        <w:t>труктурирования данных и формирования отчетов.</w:t>
      </w:r>
    </w:p>
    <w:p w:rsidR="00261FA4" w:rsidRPr="00335445" w:rsidRDefault="00261FA4" w:rsidP="00335445">
      <w:pPr>
        <w:spacing w:before="240"/>
        <w:ind w:right="851" w:firstLine="708"/>
        <w:jc w:val="both"/>
        <w:rPr>
          <w:rFonts w:cs="Times New Roman"/>
          <w:iCs/>
          <w:color w:val="000000"/>
          <w:szCs w:val="28"/>
        </w:rPr>
      </w:pPr>
    </w:p>
    <w:p w:rsidR="000E0959" w:rsidRPr="00335445" w:rsidRDefault="000E0959" w:rsidP="00335445">
      <w:pPr>
        <w:pStyle w:val="1"/>
        <w:rPr>
          <w:rFonts w:cs="Times New Roman"/>
          <w:b/>
          <w:iCs/>
          <w:color w:val="000000"/>
          <w:sz w:val="28"/>
          <w:szCs w:val="28"/>
        </w:rPr>
      </w:pPr>
      <w:bookmarkStart w:id="29" w:name="_Toc30621876"/>
      <w:r w:rsidRPr="00335445">
        <w:rPr>
          <w:rFonts w:cs="Times New Roman"/>
          <w:iCs/>
          <w:color w:val="000000"/>
          <w:sz w:val="28"/>
          <w:szCs w:val="28"/>
        </w:rPr>
        <w:lastRenderedPageBreak/>
        <w:t>СПИСОК ИСТОЧНИКОВ</w:t>
      </w:r>
      <w:bookmarkEnd w:id="29"/>
    </w:p>
    <w:p w:rsidR="00335445" w:rsidRPr="00335445" w:rsidRDefault="00335445" w:rsidP="00335445">
      <w:pPr>
        <w:rPr>
          <w:rFonts w:eastAsia="Times New Roman" w:cs="Times New Roman"/>
          <w:b/>
          <w:szCs w:val="28"/>
        </w:rPr>
      </w:pPr>
      <w:r w:rsidRPr="00335445">
        <w:rPr>
          <w:rFonts w:eastAsia="Times New Roman" w:cs="Times New Roman"/>
          <w:b/>
          <w:color w:val="000000"/>
          <w:szCs w:val="28"/>
        </w:rPr>
        <w:t>Нормативно-правовые документы:</w:t>
      </w:r>
    </w:p>
    <w:p w:rsidR="008541AC" w:rsidRPr="008541AC" w:rsidRDefault="008541AC" w:rsidP="0069520D">
      <w:pPr>
        <w:pStyle w:val="a0"/>
        <w:numPr>
          <w:ilvl w:val="0"/>
          <w:numId w:val="20"/>
        </w:numPr>
        <w:ind w:left="426"/>
      </w:pPr>
      <w:r w:rsidRPr="008541AC">
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базы. </w:t>
      </w:r>
    </w:p>
    <w:p w:rsidR="008541AC" w:rsidRPr="008541AC" w:rsidRDefault="008541AC" w:rsidP="0069520D">
      <w:pPr>
        <w:pStyle w:val="a0"/>
        <w:numPr>
          <w:ilvl w:val="0"/>
          <w:numId w:val="20"/>
        </w:numPr>
        <w:ind w:left="426"/>
      </w:pPr>
      <w:r w:rsidRPr="008541AC">
        <w:t>ГОСТ 34.321-96 Информационные технологии. Система стандартов по базам данных. Эталонная модель управления данными.</w:t>
      </w:r>
    </w:p>
    <w:p w:rsidR="008541AC" w:rsidRPr="008541AC" w:rsidRDefault="008541AC" w:rsidP="0069520D">
      <w:pPr>
        <w:pStyle w:val="a0"/>
        <w:numPr>
          <w:ilvl w:val="0"/>
          <w:numId w:val="20"/>
        </w:numPr>
        <w:ind w:left="426"/>
      </w:pPr>
      <w:r w:rsidRPr="008541AC">
        <w:t>ГОСТ 20886-85 Организация данных в системах обработки данных. Термины и определения (с Изменениями № 1, 2). </w:t>
      </w:r>
    </w:p>
    <w:p w:rsidR="008541AC" w:rsidRPr="008541AC" w:rsidRDefault="008541AC" w:rsidP="0069520D">
      <w:pPr>
        <w:pStyle w:val="a0"/>
        <w:numPr>
          <w:ilvl w:val="0"/>
          <w:numId w:val="20"/>
        </w:numPr>
        <w:ind w:left="426"/>
      </w:pPr>
      <w:r w:rsidRPr="008541AC">
        <w:t>Федеральный закон РФ от 27 июля 2006 г. № 152-ФЗ «О персональных данных» — федеральный закон, регулирующий деятельность по обработке (использованию) персональных данных. Обязательно должен быть учтен при создании приложений, использующих формы регистрации или таблицы с информацией о сотрудниках организации. </w:t>
      </w:r>
    </w:p>
    <w:p w:rsidR="008541AC" w:rsidRPr="008541AC" w:rsidRDefault="008541AC" w:rsidP="0069520D">
      <w:pPr>
        <w:pStyle w:val="a0"/>
        <w:numPr>
          <w:ilvl w:val="0"/>
          <w:numId w:val="20"/>
        </w:numPr>
        <w:ind w:left="426"/>
      </w:pPr>
      <w:r w:rsidRPr="008541AC">
        <w:t>Федеральный закон от 27 июля 2006 г. № 149-ФЗ «Об информации, информационных технологиях и о защите информации». Определяет доступность и распространение информации, применение информационных технологий для идентификации граждан и т.д. </w:t>
      </w:r>
    </w:p>
    <w:p w:rsidR="00335445" w:rsidRPr="00335445" w:rsidRDefault="00335445" w:rsidP="00335445">
      <w:pPr>
        <w:rPr>
          <w:rFonts w:eastAsia="Times New Roman" w:cs="Times New Roman"/>
          <w:szCs w:val="28"/>
        </w:rPr>
      </w:pPr>
    </w:p>
    <w:p w:rsidR="00335445" w:rsidRPr="00335445" w:rsidRDefault="00335445" w:rsidP="00335445">
      <w:pPr>
        <w:rPr>
          <w:rFonts w:eastAsia="Times New Roman" w:cs="Times New Roman"/>
          <w:b/>
          <w:szCs w:val="28"/>
        </w:rPr>
      </w:pPr>
      <w:r w:rsidRPr="00335445">
        <w:rPr>
          <w:rFonts w:eastAsia="Times New Roman" w:cs="Times New Roman"/>
          <w:b/>
          <w:color w:val="000000"/>
          <w:szCs w:val="28"/>
        </w:rPr>
        <w:t>Книжные издания и издания в периодике </w:t>
      </w:r>
    </w:p>
    <w:p w:rsidR="008541AC" w:rsidRPr="008541AC" w:rsidRDefault="008541AC" w:rsidP="00D516ED">
      <w:pPr>
        <w:pStyle w:val="a"/>
      </w:pPr>
      <w:proofErr w:type="spellStart"/>
      <w:r w:rsidRPr="008541AC">
        <w:t>Кулямин</w:t>
      </w:r>
      <w:proofErr w:type="spellEnd"/>
      <w:r w:rsidRPr="008541AC">
        <w:t xml:space="preserve">, В.В. Технологии программирования. Компонентный подход серия Основы информационных технологий Интернет-университет информационных технологий / В.В. </w:t>
      </w:r>
      <w:proofErr w:type="spellStart"/>
      <w:r w:rsidRPr="008541AC">
        <w:t>Кулямин</w:t>
      </w:r>
      <w:proofErr w:type="spellEnd"/>
      <w:r w:rsidRPr="008541AC">
        <w:t xml:space="preserve">. — М.: Бином. Лаборатория знаний, 2014. — 464 </w:t>
      </w:r>
      <w:proofErr w:type="gramStart"/>
      <w:r w:rsidRPr="008541AC">
        <w:t>с</w:t>
      </w:r>
      <w:proofErr w:type="gramEnd"/>
      <w:r w:rsidRPr="008541AC">
        <w:t>.</w:t>
      </w:r>
    </w:p>
    <w:p w:rsidR="008541AC" w:rsidRPr="008541AC" w:rsidRDefault="008541AC" w:rsidP="008541AC">
      <w:pPr>
        <w:pStyle w:val="a"/>
      </w:pPr>
      <w:proofErr w:type="spellStart"/>
      <w:r w:rsidRPr="008541AC">
        <w:t>Кумскова</w:t>
      </w:r>
      <w:proofErr w:type="spellEnd"/>
      <w:r w:rsidRPr="008541AC">
        <w:t xml:space="preserve">, И.А. Базы данных: учебник / И.А. Кумскова. — 3-е изд., </w:t>
      </w:r>
      <w:proofErr w:type="spellStart"/>
      <w:r w:rsidRPr="008541AC">
        <w:t>перераб</w:t>
      </w:r>
      <w:proofErr w:type="spellEnd"/>
      <w:r w:rsidRPr="008541AC">
        <w:t xml:space="preserve">. — М.: </w:t>
      </w:r>
      <w:proofErr w:type="spellStart"/>
      <w:r w:rsidRPr="008541AC">
        <w:t>КноРус</w:t>
      </w:r>
      <w:proofErr w:type="spellEnd"/>
      <w:r w:rsidRPr="008541AC">
        <w:t xml:space="preserve">, 2018. — 400 </w:t>
      </w:r>
      <w:proofErr w:type="gramStart"/>
      <w:r w:rsidRPr="008541AC">
        <w:t>с</w:t>
      </w:r>
      <w:proofErr w:type="gramEnd"/>
      <w:r w:rsidRPr="008541AC">
        <w:t>. — (Среднее профессиональное образование). </w:t>
      </w:r>
    </w:p>
    <w:p w:rsidR="008541AC" w:rsidRPr="008541AC" w:rsidRDefault="008541AC" w:rsidP="008541AC">
      <w:pPr>
        <w:pStyle w:val="a"/>
      </w:pPr>
      <w:proofErr w:type="spellStart"/>
      <w:r w:rsidRPr="008541AC">
        <w:t>Мартишин</w:t>
      </w:r>
      <w:proofErr w:type="spellEnd"/>
      <w:r w:rsidRPr="008541AC">
        <w:t>, С.А. Базы данных. Практическое применение СУБД SQL- и NoSOL-типа для проектирования информационных систем: учеб</w:t>
      </w:r>
      <w:proofErr w:type="gramStart"/>
      <w:r w:rsidRPr="008541AC">
        <w:t>.</w:t>
      </w:r>
      <w:proofErr w:type="gramEnd"/>
      <w:r w:rsidRPr="008541AC">
        <w:t xml:space="preserve"> </w:t>
      </w:r>
      <w:proofErr w:type="gramStart"/>
      <w:r w:rsidRPr="008541AC">
        <w:t>п</w:t>
      </w:r>
      <w:proofErr w:type="gramEnd"/>
      <w:r w:rsidRPr="008541AC">
        <w:t xml:space="preserve">особие </w:t>
      </w:r>
      <w:r w:rsidRPr="008541AC">
        <w:lastRenderedPageBreak/>
        <w:t xml:space="preserve">/ С.А. </w:t>
      </w:r>
      <w:proofErr w:type="spellStart"/>
      <w:r w:rsidRPr="008541AC">
        <w:t>Мартишин</w:t>
      </w:r>
      <w:proofErr w:type="spellEnd"/>
      <w:r w:rsidRPr="008541AC">
        <w:t xml:space="preserve">, В.Л. Симонов, М.В. Храпченко. — М.: Форум, 2018. — 368 </w:t>
      </w:r>
      <w:proofErr w:type="gramStart"/>
      <w:r w:rsidRPr="008541AC">
        <w:t>с</w:t>
      </w:r>
      <w:proofErr w:type="gramEnd"/>
      <w:r w:rsidRPr="008541AC">
        <w:t>. — (Среднее профессиональное образование). </w:t>
      </w:r>
    </w:p>
    <w:p w:rsidR="008541AC" w:rsidRPr="008541AC" w:rsidRDefault="008541AC" w:rsidP="008541AC">
      <w:pPr>
        <w:pStyle w:val="a"/>
      </w:pPr>
      <w:proofErr w:type="spellStart"/>
      <w:r w:rsidRPr="008541AC">
        <w:t>Мясникова</w:t>
      </w:r>
      <w:proofErr w:type="spellEnd"/>
      <w:r w:rsidRPr="008541AC">
        <w:t>, Н.А. Алгоритмы и структуры данных: учеб</w:t>
      </w:r>
      <w:proofErr w:type="gramStart"/>
      <w:r w:rsidRPr="008541AC">
        <w:t>.</w:t>
      </w:r>
      <w:proofErr w:type="gramEnd"/>
      <w:r w:rsidRPr="008541AC">
        <w:t xml:space="preserve"> </w:t>
      </w:r>
      <w:proofErr w:type="gramStart"/>
      <w:r w:rsidRPr="008541AC">
        <w:t>п</w:t>
      </w:r>
      <w:proofErr w:type="gramEnd"/>
      <w:r w:rsidRPr="008541AC">
        <w:t xml:space="preserve">особие / Н.А. Мясникова. — М.: </w:t>
      </w:r>
      <w:proofErr w:type="spellStart"/>
      <w:r w:rsidRPr="008541AC">
        <w:t>КноРус</w:t>
      </w:r>
      <w:proofErr w:type="spellEnd"/>
      <w:r w:rsidRPr="008541AC">
        <w:t>, 2018. — 186 с. — (Бакалавриат).</w:t>
      </w:r>
    </w:p>
    <w:p w:rsidR="008541AC" w:rsidRPr="008541AC" w:rsidRDefault="008541AC" w:rsidP="008541AC">
      <w:pPr>
        <w:pStyle w:val="a"/>
      </w:pPr>
      <w:r w:rsidRPr="008541AC">
        <w:t>Никифоров, С.Н. Прикладное программирование: учеб</w:t>
      </w:r>
      <w:proofErr w:type="gramStart"/>
      <w:r w:rsidRPr="008541AC">
        <w:t>.</w:t>
      </w:r>
      <w:proofErr w:type="gramEnd"/>
      <w:r w:rsidRPr="008541AC">
        <w:t xml:space="preserve"> </w:t>
      </w:r>
      <w:proofErr w:type="gramStart"/>
      <w:r w:rsidRPr="008541AC">
        <w:t>п</w:t>
      </w:r>
      <w:proofErr w:type="gramEnd"/>
      <w:r w:rsidRPr="008541AC">
        <w:t xml:space="preserve">особие / С.Н. Никифоров. — </w:t>
      </w:r>
      <w:proofErr w:type="gramStart"/>
      <w:r w:rsidRPr="008541AC">
        <w:t>СПб.: Лань, 2018. — 124 с. — (Учебники для вузов.</w:t>
      </w:r>
      <w:proofErr w:type="gramEnd"/>
      <w:r w:rsidRPr="008541AC">
        <w:t xml:space="preserve"> </w:t>
      </w:r>
      <w:proofErr w:type="gramStart"/>
      <w:r w:rsidRPr="008541AC">
        <w:t>Специальная литература). </w:t>
      </w:r>
      <w:proofErr w:type="gramEnd"/>
    </w:p>
    <w:p w:rsidR="008541AC" w:rsidRPr="008541AC" w:rsidRDefault="008541AC" w:rsidP="008541AC">
      <w:pPr>
        <w:pStyle w:val="a"/>
      </w:pPr>
      <w:proofErr w:type="spellStart"/>
      <w:r w:rsidRPr="008541AC">
        <w:t>Тузовский</w:t>
      </w:r>
      <w:proofErr w:type="spellEnd"/>
      <w:r w:rsidRPr="008541AC">
        <w:t>, А.Ф. Проектирование и разработка web-приложений: учеб</w:t>
      </w:r>
      <w:proofErr w:type="gramStart"/>
      <w:r w:rsidRPr="008541AC">
        <w:t>.</w:t>
      </w:r>
      <w:proofErr w:type="gramEnd"/>
      <w:r w:rsidRPr="008541AC">
        <w:t xml:space="preserve"> </w:t>
      </w:r>
      <w:proofErr w:type="gramStart"/>
      <w:r w:rsidRPr="008541AC">
        <w:t>п</w:t>
      </w:r>
      <w:proofErr w:type="gramEnd"/>
      <w:r w:rsidRPr="008541AC">
        <w:t xml:space="preserve">особие / А.Ф. </w:t>
      </w:r>
      <w:proofErr w:type="spellStart"/>
      <w:r w:rsidRPr="008541AC">
        <w:t>Тузовский</w:t>
      </w:r>
      <w:proofErr w:type="spellEnd"/>
      <w:r w:rsidRPr="008541AC">
        <w:t xml:space="preserve">. — М.: </w:t>
      </w:r>
      <w:proofErr w:type="spellStart"/>
      <w:r w:rsidRPr="008541AC">
        <w:t>Юрайт</w:t>
      </w:r>
      <w:proofErr w:type="spellEnd"/>
      <w:r w:rsidRPr="008541AC">
        <w:t>, 2017. — 218 с. </w:t>
      </w:r>
    </w:p>
    <w:p w:rsidR="00335445" w:rsidRPr="00335445" w:rsidRDefault="00335445" w:rsidP="00335445">
      <w:pPr>
        <w:rPr>
          <w:rFonts w:eastAsia="Times New Roman" w:cs="Times New Roman"/>
          <w:szCs w:val="28"/>
        </w:rPr>
      </w:pPr>
    </w:p>
    <w:p w:rsidR="001D58E1" w:rsidRDefault="001D58E1" w:rsidP="008541AC">
      <w:pPr>
        <w:ind w:firstLine="0"/>
        <w:rPr>
          <w:rFonts w:cs="Times New Roman"/>
          <w:szCs w:val="28"/>
        </w:rPr>
      </w:pPr>
      <w:bookmarkStart w:id="30" w:name="_GoBack"/>
      <w:r>
        <w:rPr>
          <w:rFonts w:eastAsiaTheme="minorHAnsi" w:cs="Times New Roman"/>
          <w:szCs w:val="28"/>
        </w:rPr>
        <w:br w:type="page"/>
      </w:r>
    </w:p>
    <w:p w:rsidR="00CF3235" w:rsidRDefault="00CF3235" w:rsidP="00CF3235">
      <w:pPr>
        <w:pStyle w:val="1"/>
      </w:pPr>
      <w:bookmarkStart w:id="31" w:name="_Toc30621877"/>
      <w:r w:rsidRPr="00CF3235">
        <w:lastRenderedPageBreak/>
        <w:t>Приложения</w:t>
      </w:r>
      <w:bookmarkEnd w:id="31"/>
    </w:p>
    <w:p w:rsidR="00CF3235" w:rsidRPr="002371DD" w:rsidRDefault="00CF3235" w:rsidP="002371DD">
      <w:pPr>
        <w:pStyle w:val="2"/>
        <w:jc w:val="right"/>
        <w:rPr>
          <w:b w:val="0"/>
        </w:rPr>
      </w:pPr>
      <w:bookmarkStart w:id="32" w:name="_Toc30621878"/>
      <w:r w:rsidRPr="002371DD">
        <w:rPr>
          <w:b w:val="0"/>
        </w:rPr>
        <w:t>Приложение</w:t>
      </w:r>
      <w:proofErr w:type="gramStart"/>
      <w:r w:rsidRPr="002371DD">
        <w:rPr>
          <w:b w:val="0"/>
        </w:rPr>
        <w:t xml:space="preserve"> А</w:t>
      </w:r>
      <w:bookmarkEnd w:id="32"/>
      <w:proofErr w:type="gramEnd"/>
    </w:p>
    <w:p w:rsidR="002371DD" w:rsidRPr="00CF3235" w:rsidRDefault="002371DD" w:rsidP="002371DD">
      <w:pPr>
        <w:pStyle w:val="2"/>
        <w:jc w:val="center"/>
      </w:pPr>
      <w:bookmarkStart w:id="33" w:name="_Toc30621879"/>
      <w:r>
        <w:t>Работа со школьниками</w:t>
      </w:r>
      <w:bookmarkEnd w:id="33"/>
    </w:p>
    <w:bookmarkEnd w:id="30"/>
    <w:p w:rsidR="00190191" w:rsidRDefault="00190191" w:rsidP="0069520D">
      <w:pPr>
        <w:pStyle w:val="a9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Был проведен опрос среди учащихся для выявления их знаний.</w:t>
      </w:r>
    </w:p>
    <w:p w:rsidR="00A158F2" w:rsidRDefault="00A158F2" w:rsidP="0069520D">
      <w:pPr>
        <w:pStyle w:val="a9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 задание на составление опроса будущих пользователей сервиса. Задание было успешно выполнено.</w:t>
      </w:r>
    </w:p>
    <w:p w:rsidR="00190191" w:rsidRDefault="00190191" w:rsidP="0069520D">
      <w:pPr>
        <w:pStyle w:val="a9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 задание по заполнению БД. Школьникам была выдана подробная инструкция по выполнению данного задания.</w:t>
      </w:r>
      <w:r w:rsidR="008541AC" w:rsidRPr="008541AC">
        <w:rPr>
          <w:rFonts w:cs="Times New Roman"/>
          <w:szCs w:val="28"/>
        </w:rPr>
        <w:t xml:space="preserve"> </w:t>
      </w:r>
      <w:r w:rsidR="008541AC">
        <w:rPr>
          <w:rFonts w:cs="Times New Roman"/>
          <w:szCs w:val="28"/>
        </w:rPr>
        <w:t xml:space="preserve">Задание было успешно выполнено, </w:t>
      </w:r>
      <w:r w:rsidR="00A158F2">
        <w:rPr>
          <w:rFonts w:cs="Times New Roman"/>
          <w:szCs w:val="28"/>
        </w:rPr>
        <w:t xml:space="preserve">были заполнены таблицы </w:t>
      </w:r>
      <w:r w:rsidR="00A158F2" w:rsidRPr="00A158F2">
        <w:rPr>
          <w:rFonts w:cs="Times New Roman"/>
          <w:szCs w:val="28"/>
        </w:rPr>
        <w:t>“</w:t>
      </w:r>
      <w:r w:rsidR="00A158F2">
        <w:rPr>
          <w:rFonts w:cs="Times New Roman"/>
          <w:szCs w:val="28"/>
          <w:lang w:val="en-US"/>
        </w:rPr>
        <w:t>users</w:t>
      </w:r>
      <w:r w:rsidR="00A158F2" w:rsidRPr="00A158F2">
        <w:rPr>
          <w:rFonts w:cs="Times New Roman"/>
          <w:szCs w:val="28"/>
        </w:rPr>
        <w:t>”, “</w:t>
      </w:r>
      <w:r w:rsidR="00A158F2">
        <w:rPr>
          <w:rFonts w:cs="Times New Roman"/>
          <w:szCs w:val="28"/>
          <w:lang w:val="en-US"/>
        </w:rPr>
        <w:t>teachers</w:t>
      </w:r>
      <w:r w:rsidR="00A158F2" w:rsidRPr="00A158F2">
        <w:rPr>
          <w:rFonts w:cs="Times New Roman"/>
          <w:szCs w:val="28"/>
        </w:rPr>
        <w:t>”, “</w:t>
      </w:r>
      <w:r w:rsidR="00A158F2">
        <w:rPr>
          <w:rFonts w:cs="Times New Roman"/>
          <w:szCs w:val="28"/>
          <w:lang w:val="en-US"/>
        </w:rPr>
        <w:t>parents</w:t>
      </w:r>
      <w:r w:rsidR="00A158F2" w:rsidRPr="00A158F2">
        <w:rPr>
          <w:rFonts w:cs="Times New Roman"/>
          <w:szCs w:val="28"/>
        </w:rPr>
        <w:t>”, “</w:t>
      </w:r>
      <w:r w:rsidR="00A158F2">
        <w:rPr>
          <w:rFonts w:cs="Times New Roman"/>
          <w:szCs w:val="28"/>
          <w:lang w:val="en-US"/>
        </w:rPr>
        <w:t>directors</w:t>
      </w:r>
      <w:r w:rsidR="00A158F2" w:rsidRPr="00A158F2">
        <w:rPr>
          <w:rFonts w:cs="Times New Roman"/>
          <w:szCs w:val="28"/>
        </w:rPr>
        <w:t xml:space="preserve">”. </w:t>
      </w:r>
      <w:r w:rsidR="00A158F2">
        <w:rPr>
          <w:rFonts w:cs="Times New Roman"/>
          <w:szCs w:val="28"/>
        </w:rPr>
        <w:t>Пример заполненной таблицы приведён ниже.</w:t>
      </w:r>
    </w:p>
    <w:p w:rsidR="00AB699B" w:rsidRDefault="00190191" w:rsidP="008541AC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973040" cy="3462519"/>
            <wp:effectExtent l="19050" t="0" r="866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45" cy="34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AC" w:rsidRPr="008541AC" w:rsidRDefault="008541AC" w:rsidP="008541AC">
      <w:pPr>
        <w:pStyle w:val="af0"/>
      </w:pPr>
      <w:r>
        <w:t xml:space="preserve">Рисунок А.1 – заполненная таблица </w:t>
      </w:r>
      <w:r w:rsidRPr="008541AC">
        <w:t>“</w:t>
      </w:r>
      <w:r w:rsidR="00A158F2">
        <w:rPr>
          <w:lang w:val="en-US"/>
        </w:rPr>
        <w:t>teachers</w:t>
      </w:r>
      <w:r w:rsidRPr="008541AC">
        <w:t>”</w:t>
      </w:r>
    </w:p>
    <w:p w:rsidR="001D58E1" w:rsidRDefault="001D58E1" w:rsidP="00190191">
      <w:pPr>
        <w:pStyle w:val="a9"/>
        <w:spacing w:line="360" w:lineRule="auto"/>
        <w:rPr>
          <w:rFonts w:cs="Times New Roman"/>
          <w:szCs w:val="28"/>
        </w:rPr>
      </w:pPr>
    </w:p>
    <w:p w:rsidR="00190191" w:rsidRPr="00190191" w:rsidRDefault="00190191" w:rsidP="00190191">
      <w:pPr>
        <w:pStyle w:val="a9"/>
        <w:spacing w:line="360" w:lineRule="auto"/>
        <w:rPr>
          <w:rFonts w:cs="Times New Roman"/>
          <w:szCs w:val="28"/>
        </w:rPr>
      </w:pPr>
    </w:p>
    <w:p w:rsidR="00190191" w:rsidRPr="00190191" w:rsidRDefault="00190191" w:rsidP="00AB699B">
      <w:pPr>
        <w:pStyle w:val="a9"/>
        <w:spacing w:line="360" w:lineRule="auto"/>
        <w:rPr>
          <w:rFonts w:cs="Times New Roman"/>
          <w:szCs w:val="28"/>
        </w:rPr>
      </w:pPr>
    </w:p>
    <w:sectPr w:rsidR="00190191" w:rsidRPr="00190191" w:rsidSect="002B6081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CDC" w:rsidRDefault="00B72CDC" w:rsidP="002B2F12">
      <w:pPr>
        <w:spacing w:line="240" w:lineRule="auto"/>
      </w:pPr>
      <w:r>
        <w:separator/>
      </w:r>
    </w:p>
  </w:endnote>
  <w:endnote w:type="continuationSeparator" w:id="0">
    <w:p w:rsidR="00B72CDC" w:rsidRDefault="00B72CDC" w:rsidP="002B2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CDC" w:rsidRDefault="00B72CDC" w:rsidP="002B2F12">
      <w:pPr>
        <w:spacing w:line="240" w:lineRule="auto"/>
      </w:pPr>
      <w:r>
        <w:separator/>
      </w:r>
    </w:p>
  </w:footnote>
  <w:footnote w:type="continuationSeparator" w:id="0">
    <w:p w:rsidR="00B72CDC" w:rsidRDefault="00B72CDC" w:rsidP="002B2F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1623749"/>
      <w:docPartObj>
        <w:docPartGallery w:val="Page Numbers (Top of Page)"/>
        <w:docPartUnique/>
      </w:docPartObj>
    </w:sdtPr>
    <w:sdtContent>
      <w:p w:rsidR="008541AC" w:rsidRDefault="0000517F">
        <w:pPr>
          <w:pStyle w:val="a5"/>
          <w:jc w:val="right"/>
        </w:pPr>
        <w:fldSimple w:instr="PAGE   \* MERGEFORMAT">
          <w:r w:rsidR="00D516ED">
            <w:rPr>
              <w:noProof/>
            </w:rPr>
            <w:t>2</w:t>
          </w:r>
        </w:fldSimple>
      </w:p>
    </w:sdtContent>
  </w:sdt>
  <w:p w:rsidR="008541AC" w:rsidRDefault="008541A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042167"/>
      <w:docPartObj>
        <w:docPartGallery w:val="Page Numbers (Top of Page)"/>
        <w:docPartUnique/>
      </w:docPartObj>
    </w:sdtPr>
    <w:sdtContent>
      <w:p w:rsidR="008541AC" w:rsidRDefault="0000517F">
        <w:pPr>
          <w:pStyle w:val="a5"/>
          <w:jc w:val="right"/>
        </w:pPr>
        <w:fldSimple w:instr="PAGE   \* MERGEFORMAT">
          <w:r w:rsidR="0035608F">
            <w:rPr>
              <w:noProof/>
            </w:rPr>
            <w:t>6</w:t>
          </w:r>
        </w:fldSimple>
      </w:p>
    </w:sdtContent>
  </w:sdt>
  <w:p w:rsidR="008541AC" w:rsidRDefault="008541A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28DE2"/>
    <w:lvl w:ilvl="0">
      <w:start w:val="6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303026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5F6ED2"/>
    <w:multiLevelType w:val="hybridMultilevel"/>
    <w:tmpl w:val="77CA0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85784A"/>
    <w:multiLevelType w:val="hybridMultilevel"/>
    <w:tmpl w:val="0EA2B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9B71EB"/>
    <w:multiLevelType w:val="hybridMultilevel"/>
    <w:tmpl w:val="4004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57BE6"/>
    <w:multiLevelType w:val="hybridMultilevel"/>
    <w:tmpl w:val="C6E0F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51A27"/>
    <w:multiLevelType w:val="hybridMultilevel"/>
    <w:tmpl w:val="3BAA5BBE"/>
    <w:lvl w:ilvl="0" w:tplc="9D404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C003DB"/>
    <w:multiLevelType w:val="hybridMultilevel"/>
    <w:tmpl w:val="24286A1E"/>
    <w:lvl w:ilvl="0" w:tplc="5ADC08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6682"/>
    <w:multiLevelType w:val="hybridMultilevel"/>
    <w:tmpl w:val="D26051E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67904"/>
    <w:multiLevelType w:val="hybridMultilevel"/>
    <w:tmpl w:val="DC985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1758A"/>
    <w:multiLevelType w:val="hybridMultilevel"/>
    <w:tmpl w:val="FB161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96712"/>
    <w:multiLevelType w:val="hybridMultilevel"/>
    <w:tmpl w:val="FAA2A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FED"/>
    <w:multiLevelType w:val="hybridMultilevel"/>
    <w:tmpl w:val="3EE41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F90393"/>
    <w:multiLevelType w:val="hybridMultilevel"/>
    <w:tmpl w:val="4AF6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64665"/>
    <w:multiLevelType w:val="hybridMultilevel"/>
    <w:tmpl w:val="87E6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E3415"/>
    <w:multiLevelType w:val="hybridMultilevel"/>
    <w:tmpl w:val="90EC26B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D65721"/>
    <w:multiLevelType w:val="hybridMultilevel"/>
    <w:tmpl w:val="6BF0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733E4"/>
    <w:multiLevelType w:val="hybridMultilevel"/>
    <w:tmpl w:val="E1425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B4512"/>
    <w:multiLevelType w:val="hybridMultilevel"/>
    <w:tmpl w:val="164CB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BC3117"/>
    <w:multiLevelType w:val="hybridMultilevel"/>
    <w:tmpl w:val="6B865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9"/>
  </w:num>
  <w:num w:numId="6">
    <w:abstractNumId w:val="16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18"/>
  </w:num>
  <w:num w:numId="13">
    <w:abstractNumId w:val="7"/>
  </w:num>
  <w:num w:numId="14">
    <w:abstractNumId w:val="13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24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D3E02"/>
    <w:rsid w:val="0000517F"/>
    <w:rsid w:val="00031AAE"/>
    <w:rsid w:val="000325DF"/>
    <w:rsid w:val="000326AD"/>
    <w:rsid w:val="00044ED1"/>
    <w:rsid w:val="00084E12"/>
    <w:rsid w:val="000921FF"/>
    <w:rsid w:val="000C6D66"/>
    <w:rsid w:val="000C7D8A"/>
    <w:rsid w:val="000E0959"/>
    <w:rsid w:val="00116BCB"/>
    <w:rsid w:val="00120EBF"/>
    <w:rsid w:val="00123782"/>
    <w:rsid w:val="0015384A"/>
    <w:rsid w:val="00190191"/>
    <w:rsid w:val="001B2547"/>
    <w:rsid w:val="001D40DA"/>
    <w:rsid w:val="001D58E1"/>
    <w:rsid w:val="001F57FB"/>
    <w:rsid w:val="002002A8"/>
    <w:rsid w:val="002371DD"/>
    <w:rsid w:val="00261FA4"/>
    <w:rsid w:val="002B1478"/>
    <w:rsid w:val="002B2F12"/>
    <w:rsid w:val="002B6081"/>
    <w:rsid w:val="002D1C78"/>
    <w:rsid w:val="002F3846"/>
    <w:rsid w:val="0030687F"/>
    <w:rsid w:val="00312313"/>
    <w:rsid w:val="00323F13"/>
    <w:rsid w:val="00335445"/>
    <w:rsid w:val="00352B6E"/>
    <w:rsid w:val="00355239"/>
    <w:rsid w:val="0035608F"/>
    <w:rsid w:val="003970EA"/>
    <w:rsid w:val="003A6C43"/>
    <w:rsid w:val="003B5BFD"/>
    <w:rsid w:val="00405F05"/>
    <w:rsid w:val="004108DB"/>
    <w:rsid w:val="00415CC0"/>
    <w:rsid w:val="0042432C"/>
    <w:rsid w:val="004265B4"/>
    <w:rsid w:val="00452E8D"/>
    <w:rsid w:val="0046116F"/>
    <w:rsid w:val="004665FE"/>
    <w:rsid w:val="004667B4"/>
    <w:rsid w:val="00474E07"/>
    <w:rsid w:val="004C104A"/>
    <w:rsid w:val="004D1279"/>
    <w:rsid w:val="00502055"/>
    <w:rsid w:val="00570C37"/>
    <w:rsid w:val="005710D7"/>
    <w:rsid w:val="00592D1C"/>
    <w:rsid w:val="0059615D"/>
    <w:rsid w:val="005C3553"/>
    <w:rsid w:val="00640D6A"/>
    <w:rsid w:val="00663E42"/>
    <w:rsid w:val="006659E1"/>
    <w:rsid w:val="0069520D"/>
    <w:rsid w:val="006B6524"/>
    <w:rsid w:val="006D6C37"/>
    <w:rsid w:val="00724E93"/>
    <w:rsid w:val="007424E2"/>
    <w:rsid w:val="0076049C"/>
    <w:rsid w:val="007A79B5"/>
    <w:rsid w:val="007D0363"/>
    <w:rsid w:val="0080102A"/>
    <w:rsid w:val="00841E20"/>
    <w:rsid w:val="008519B7"/>
    <w:rsid w:val="008541AC"/>
    <w:rsid w:val="008B0137"/>
    <w:rsid w:val="008B45F5"/>
    <w:rsid w:val="008C0C3C"/>
    <w:rsid w:val="008F54D1"/>
    <w:rsid w:val="0092577A"/>
    <w:rsid w:val="00937419"/>
    <w:rsid w:val="00937995"/>
    <w:rsid w:val="0094659F"/>
    <w:rsid w:val="00946EF8"/>
    <w:rsid w:val="00953B64"/>
    <w:rsid w:val="009D3E02"/>
    <w:rsid w:val="00A158F2"/>
    <w:rsid w:val="00A51F7F"/>
    <w:rsid w:val="00A863A3"/>
    <w:rsid w:val="00A978E6"/>
    <w:rsid w:val="00AA7E70"/>
    <w:rsid w:val="00AB5139"/>
    <w:rsid w:val="00AB699B"/>
    <w:rsid w:val="00AD522B"/>
    <w:rsid w:val="00AD7B2E"/>
    <w:rsid w:val="00B0409E"/>
    <w:rsid w:val="00B047B8"/>
    <w:rsid w:val="00B06A73"/>
    <w:rsid w:val="00B72CDC"/>
    <w:rsid w:val="00BB2555"/>
    <w:rsid w:val="00BC5DB9"/>
    <w:rsid w:val="00BE54EB"/>
    <w:rsid w:val="00BF3491"/>
    <w:rsid w:val="00C26452"/>
    <w:rsid w:val="00C616AD"/>
    <w:rsid w:val="00C64E23"/>
    <w:rsid w:val="00C64ECF"/>
    <w:rsid w:val="00C77ED9"/>
    <w:rsid w:val="00C85E1B"/>
    <w:rsid w:val="00CB198F"/>
    <w:rsid w:val="00CD58F4"/>
    <w:rsid w:val="00CF15B9"/>
    <w:rsid w:val="00CF3235"/>
    <w:rsid w:val="00D37EE1"/>
    <w:rsid w:val="00D44DE2"/>
    <w:rsid w:val="00D516ED"/>
    <w:rsid w:val="00D7529D"/>
    <w:rsid w:val="00D87779"/>
    <w:rsid w:val="00D931D4"/>
    <w:rsid w:val="00DD733D"/>
    <w:rsid w:val="00DE08F8"/>
    <w:rsid w:val="00E21634"/>
    <w:rsid w:val="00E7122E"/>
    <w:rsid w:val="00EA1E0D"/>
    <w:rsid w:val="00EB70EE"/>
    <w:rsid w:val="00EB72DE"/>
    <w:rsid w:val="00EC2194"/>
    <w:rsid w:val="00ED1475"/>
    <w:rsid w:val="00ED27FE"/>
    <w:rsid w:val="00EE2D1D"/>
    <w:rsid w:val="00EE39B0"/>
    <w:rsid w:val="00EF36B7"/>
    <w:rsid w:val="00F02E73"/>
    <w:rsid w:val="00F15889"/>
    <w:rsid w:val="00F57571"/>
    <w:rsid w:val="00F67B23"/>
    <w:rsid w:val="00F718A0"/>
    <w:rsid w:val="00F74639"/>
    <w:rsid w:val="00F820BD"/>
    <w:rsid w:val="00F85295"/>
    <w:rsid w:val="00FA03D1"/>
    <w:rsid w:val="00FC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D58E1"/>
    <w:pPr>
      <w:spacing w:after="0" w:line="360" w:lineRule="auto"/>
      <w:ind w:firstLine="709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1"/>
    <w:next w:val="a1"/>
    <w:link w:val="10"/>
    <w:rsid w:val="0042432C"/>
    <w:pPr>
      <w:pageBreakBefore/>
      <w:spacing w:after="240"/>
      <w:outlineLvl w:val="0"/>
    </w:pPr>
    <w:rPr>
      <w:caps/>
      <w:sz w:val="32"/>
      <w:szCs w:val="40"/>
    </w:rPr>
  </w:style>
  <w:style w:type="paragraph" w:styleId="2">
    <w:name w:val="heading 2"/>
    <w:basedOn w:val="a1"/>
    <w:next w:val="a1"/>
    <w:link w:val="20"/>
    <w:rsid w:val="00A158F2"/>
    <w:pPr>
      <w:keepNext/>
      <w:keepLines/>
      <w:spacing w:before="240" w:after="200" w:line="240" w:lineRule="auto"/>
      <w:outlineLvl w:val="1"/>
    </w:pPr>
    <w:rPr>
      <w:b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D7B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2B2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2B2F12"/>
  </w:style>
  <w:style w:type="paragraph" w:styleId="a7">
    <w:name w:val="footer"/>
    <w:basedOn w:val="a1"/>
    <w:link w:val="a8"/>
    <w:uiPriority w:val="99"/>
    <w:unhideWhenUsed/>
    <w:rsid w:val="002B2F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2B2F12"/>
  </w:style>
  <w:style w:type="paragraph" w:styleId="a9">
    <w:name w:val="List Paragraph"/>
    <w:basedOn w:val="a1"/>
    <w:uiPriority w:val="34"/>
    <w:qFormat/>
    <w:rsid w:val="002B2F12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rsid w:val="0042432C"/>
    <w:rPr>
      <w:rFonts w:ascii="Times New Roman" w:eastAsia="Arial" w:hAnsi="Times New Roman" w:cs="Arial"/>
      <w:caps/>
      <w:sz w:val="32"/>
      <w:szCs w:val="40"/>
      <w:lang w:eastAsia="ru-RU"/>
    </w:rPr>
  </w:style>
  <w:style w:type="paragraph" w:customStyle="1" w:styleId="font8">
    <w:name w:val="font_8"/>
    <w:basedOn w:val="a1"/>
    <w:rsid w:val="00570C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Normal (Web)"/>
    <w:basedOn w:val="a1"/>
    <w:uiPriority w:val="99"/>
    <w:unhideWhenUsed/>
    <w:rsid w:val="007D03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b">
    <w:name w:val="Table Grid"/>
    <w:basedOn w:val="a3"/>
    <w:uiPriority w:val="39"/>
    <w:rsid w:val="007D0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2"/>
    <w:link w:val="3"/>
    <w:uiPriority w:val="9"/>
    <w:semiHidden/>
    <w:rsid w:val="00AD7B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Balloon Text"/>
    <w:basedOn w:val="a1"/>
    <w:link w:val="ad"/>
    <w:uiPriority w:val="99"/>
    <w:semiHidden/>
    <w:unhideWhenUsed/>
    <w:rsid w:val="00AB51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AB5139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1"/>
    <w:uiPriority w:val="39"/>
    <w:unhideWhenUsed/>
    <w:qFormat/>
    <w:rsid w:val="00AA7E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1D58E1"/>
    <w:pPr>
      <w:keepNext/>
      <w:spacing w:before="120"/>
    </w:pPr>
    <w:rPr>
      <w:b/>
      <w:caps/>
    </w:rPr>
  </w:style>
  <w:style w:type="paragraph" w:styleId="31">
    <w:name w:val="toc 3"/>
    <w:basedOn w:val="a1"/>
    <w:next w:val="a1"/>
    <w:autoRedefine/>
    <w:uiPriority w:val="39"/>
    <w:unhideWhenUsed/>
    <w:qFormat/>
    <w:rsid w:val="00AA7E70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AA7E70"/>
    <w:rPr>
      <w:color w:val="0000FF" w:themeColor="hyperlink"/>
      <w:u w:val="single"/>
    </w:rPr>
  </w:style>
  <w:style w:type="paragraph" w:styleId="21">
    <w:name w:val="toc 2"/>
    <w:basedOn w:val="11"/>
    <w:autoRedefine/>
    <w:uiPriority w:val="39"/>
    <w:unhideWhenUsed/>
    <w:rsid w:val="001D58E1"/>
    <w:pPr>
      <w:keepNext w:val="0"/>
      <w:spacing w:before="0"/>
      <w:ind w:left="567"/>
    </w:pPr>
    <w:rPr>
      <w:b w:val="0"/>
      <w:caps w:val="0"/>
    </w:rPr>
  </w:style>
  <w:style w:type="character" w:customStyle="1" w:styleId="apple-tab-span">
    <w:name w:val="apple-tab-span"/>
    <w:basedOn w:val="a2"/>
    <w:rsid w:val="00A863A3"/>
  </w:style>
  <w:style w:type="character" w:customStyle="1" w:styleId="20">
    <w:name w:val="Заголовок 2 Знак"/>
    <w:basedOn w:val="a2"/>
    <w:link w:val="2"/>
    <w:rsid w:val="00A158F2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im-mess">
    <w:name w:val="im-mess"/>
    <w:basedOn w:val="a1"/>
    <w:rsid w:val="004611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0">
    <w:name w:val="Рисунок"/>
    <w:basedOn w:val="a1"/>
    <w:next w:val="a1"/>
    <w:qFormat/>
    <w:rsid w:val="001D58E1"/>
    <w:pPr>
      <w:keepNext/>
      <w:spacing w:before="120"/>
      <w:jc w:val="center"/>
    </w:pPr>
    <w:rPr>
      <w:rFonts w:eastAsia="Times New Roman" w:cs="Times New Roman"/>
      <w:szCs w:val="28"/>
    </w:rPr>
  </w:style>
  <w:style w:type="paragraph" w:styleId="a0">
    <w:name w:val="List Bullet"/>
    <w:basedOn w:val="a1"/>
    <w:uiPriority w:val="99"/>
    <w:unhideWhenUsed/>
    <w:rsid w:val="008541AC"/>
    <w:pPr>
      <w:numPr>
        <w:numId w:val="18"/>
      </w:numPr>
      <w:contextualSpacing/>
    </w:pPr>
  </w:style>
  <w:style w:type="paragraph" w:styleId="a">
    <w:name w:val="List Number"/>
    <w:basedOn w:val="a1"/>
    <w:uiPriority w:val="99"/>
    <w:unhideWhenUsed/>
    <w:rsid w:val="008541AC"/>
    <w:pPr>
      <w:numPr>
        <w:numId w:val="1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3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les\Desktop\&#1057;&#1084;&#1080;&#1103;&#1085;&#1086;&#1074;%20&#1044;.&#1040;.%20181-361%20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D589-6F9F-4D54-A81D-14D5B348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Смиянов Д.А. 181-361 Курсовая работа.docx</Template>
  <TotalTime>16</TotalTime>
  <Pages>22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Ruffneck</dc:creator>
  <cp:lastModifiedBy>Денис Смиянов</cp:lastModifiedBy>
  <cp:revision>4</cp:revision>
  <cp:lastPrinted>2020-01-22T18:58:00Z</cp:lastPrinted>
  <dcterms:created xsi:type="dcterms:W3CDTF">2020-01-22T18:49:00Z</dcterms:created>
  <dcterms:modified xsi:type="dcterms:W3CDTF">2020-03-24T10:02:00Z</dcterms:modified>
</cp:coreProperties>
</file>